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1C" w:rsidRPr="00910A70" w:rsidRDefault="00A75F1C" w:rsidP="00A75F1C">
      <w:pPr>
        <w:rPr>
          <w:lang w:val="nl-NL"/>
        </w:rPr>
      </w:pPr>
      <w:bookmarkStart w:id="0" w:name="_Toc387390215"/>
      <w:bookmarkStart w:id="1" w:name="_GoBack"/>
      <w:bookmarkEnd w:id="1"/>
    </w:p>
    <w:p w:rsidR="00A75F1C" w:rsidRPr="00910A70" w:rsidRDefault="00A75F1C" w:rsidP="00A75F1C">
      <w:pPr>
        <w:pStyle w:val="Titel"/>
        <w:rPr>
          <w:noProof/>
          <w:lang w:val="nl-NL" w:eastAsia="nl-NL"/>
        </w:rPr>
      </w:pPr>
      <w:r w:rsidRPr="00910A70">
        <w:rPr>
          <w:noProof/>
          <w:lang w:val="nl-NL" w:eastAsia="nl-NL"/>
        </w:rPr>
        <w:softHyphen/>
      </w:r>
      <w:r w:rsidRPr="00910A70">
        <w:rPr>
          <w:noProof/>
          <w:lang w:val="nl-NL" w:eastAsia="nl-NL"/>
        </w:rPr>
        <w:softHyphen/>
      </w:r>
      <w:r w:rsidRPr="00910A70">
        <w:rPr>
          <w:noProof/>
          <w:lang w:val="nl-NL" w:eastAsia="nl-NL"/>
        </w:rPr>
        <w:softHyphen/>
      </w:r>
      <w:r w:rsidRPr="00910A70">
        <w:rPr>
          <w:noProof/>
          <w:lang w:val="nl-NL" w:eastAsia="nl-NL"/>
        </w:rPr>
        <w:drawing>
          <wp:inline distT="0" distB="0" distL="0" distR="0" wp14:anchorId="431A10FE" wp14:editId="5A0AB192">
            <wp:extent cx="5943600" cy="59436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1C" w:rsidRPr="00910A70" w:rsidRDefault="00A75F1C" w:rsidP="00A75F1C">
      <w:pPr>
        <w:pStyle w:val="Titel"/>
        <w:rPr>
          <w:lang w:val="nl-NL"/>
        </w:rPr>
      </w:pPr>
      <w:proofErr w:type="spellStart"/>
      <w:r w:rsidRPr="00910A70">
        <w:rPr>
          <w:lang w:val="nl-NL"/>
        </w:rPr>
        <w:t>Thywin</w:t>
      </w:r>
      <w:proofErr w:type="spellEnd"/>
      <w:r w:rsidRPr="00910A70">
        <w:rPr>
          <w:lang w:val="nl-NL"/>
        </w:rPr>
        <w:t xml:space="preserve"> – </w:t>
      </w:r>
      <w:r w:rsidR="000D3EB4">
        <w:rPr>
          <w:lang w:val="nl-NL"/>
        </w:rPr>
        <w:t>Design Document</w:t>
      </w:r>
    </w:p>
    <w:p w:rsidR="00A75F1C" w:rsidRPr="00910A70" w:rsidRDefault="00A75F1C" w:rsidP="00A75F1C">
      <w:pPr>
        <w:rPr>
          <w:lang w:val="nl-NL"/>
        </w:rPr>
      </w:pPr>
    </w:p>
    <w:p w:rsidR="00A75F1C" w:rsidRPr="00910A70" w:rsidRDefault="00A75F1C" w:rsidP="00A75F1C">
      <w:pPr>
        <w:rPr>
          <w:lang w:val="nl-NL" w:eastAsia="nl-NL"/>
        </w:rPr>
      </w:pPr>
      <w:r w:rsidRPr="00910A70">
        <w:rPr>
          <w:lang w:val="nl-NL" w:eastAsia="nl-NL"/>
        </w:rPr>
        <w:t xml:space="preserve">Geschreven door: Bobby </w:t>
      </w:r>
      <w:proofErr w:type="spellStart"/>
      <w:r w:rsidRPr="00910A70">
        <w:rPr>
          <w:lang w:val="nl-NL" w:eastAsia="nl-NL"/>
        </w:rPr>
        <w:t>Bouwmann</w:t>
      </w:r>
      <w:proofErr w:type="spellEnd"/>
      <w:r w:rsidRPr="00910A70">
        <w:rPr>
          <w:lang w:val="nl-NL" w:eastAsia="nl-NL"/>
        </w:rPr>
        <w:t xml:space="preserve">, Thomas Gerritsen, Thomas Kooi, Erwin </w:t>
      </w:r>
      <w:r w:rsidR="00855E44">
        <w:rPr>
          <w:lang w:val="nl-NL" w:eastAsia="nl-NL"/>
        </w:rPr>
        <w:t xml:space="preserve">Janssen, </w:t>
      </w:r>
      <w:proofErr w:type="spellStart"/>
      <w:r w:rsidR="00855E44">
        <w:rPr>
          <w:lang w:val="nl-NL" w:eastAsia="nl-NL"/>
        </w:rPr>
        <w:t>Imre</w:t>
      </w:r>
      <w:proofErr w:type="spellEnd"/>
      <w:r w:rsidR="00855E44">
        <w:rPr>
          <w:lang w:val="nl-NL" w:eastAsia="nl-NL"/>
        </w:rPr>
        <w:t xml:space="preserve"> Woudstra</w:t>
      </w:r>
      <w:r w:rsidR="00855E44">
        <w:rPr>
          <w:lang w:val="nl-NL" w:eastAsia="nl-NL"/>
        </w:rPr>
        <w:br/>
        <w:t>Datum: 14-5</w:t>
      </w:r>
      <w:r w:rsidRPr="00910A70">
        <w:rPr>
          <w:lang w:val="nl-NL" w:eastAsia="nl-NL"/>
        </w:rPr>
        <w:t>-2014</w:t>
      </w:r>
      <w:r w:rsidRPr="00910A70">
        <w:rPr>
          <w:lang w:val="nl-NL" w:eastAsia="nl-NL"/>
        </w:rPr>
        <w:br/>
        <w:t>Project begeleider: Alice de Groot</w:t>
      </w:r>
      <w:r w:rsidRPr="00910A70">
        <w:rPr>
          <w:lang w:val="nl-NL" w:eastAsia="nl-NL"/>
        </w:rPr>
        <w:br/>
        <w:t xml:space="preserve">Opdrachtgever: Joost </w:t>
      </w:r>
      <w:proofErr w:type="spellStart"/>
      <w:r w:rsidRPr="00910A70">
        <w:rPr>
          <w:lang w:val="nl-NL" w:eastAsia="nl-NL"/>
        </w:rPr>
        <w:t>Kraaijeveld</w:t>
      </w:r>
      <w:proofErr w:type="spellEnd"/>
    </w:p>
    <w:bookmarkStart w:id="2" w:name="_Toc387823887" w:displacedByCustomXml="next"/>
    <w:bookmarkStart w:id="3" w:name="_Toc387823914" w:displacedByCustomXml="next"/>
    <w:sdt>
      <w:sdtPr>
        <w:rPr>
          <w:rFonts w:eastAsiaTheme="minorEastAsia" w:cstheme="minorBidi"/>
          <w:color w:val="auto"/>
          <w:sz w:val="22"/>
          <w:szCs w:val="17"/>
        </w:rPr>
        <w:id w:val="-36868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2" w:displacedByCustomXml="prev"/>
        <w:p w:rsidR="00ED5011" w:rsidRDefault="00ED5011" w:rsidP="00ED5011">
          <w:pPr>
            <w:pStyle w:val="Kop1"/>
            <w:rPr>
              <w:noProof/>
            </w:rPr>
          </w:pPr>
          <w:r>
            <w:t>T</w:t>
          </w:r>
          <w:r w:rsidRPr="00ED5011">
            <w:t>able of contents</w:t>
          </w:r>
          <w:bookmarkEnd w:id="3"/>
          <w:r w:rsidR="00D95552" w:rsidRPr="00D95552">
            <w:rPr>
              <w:szCs w:val="22"/>
              <w:lang w:val="nl-NL" w:eastAsia="nl-NL"/>
            </w:rPr>
            <w:fldChar w:fldCharType="begin"/>
          </w:r>
          <w:r w:rsidR="00D95552" w:rsidRPr="00D95552">
            <w:instrText xml:space="preserve"> TOC \o "1-3" \h \z \u </w:instrText>
          </w:r>
          <w:r w:rsidR="00D95552" w:rsidRPr="00D95552">
            <w:rPr>
              <w:szCs w:val="22"/>
              <w:lang w:val="nl-NL" w:eastAsia="nl-NL"/>
            </w:rPr>
            <w:fldChar w:fldCharType="separate"/>
          </w:r>
        </w:p>
        <w:p w:rsidR="00ED5011" w:rsidRDefault="00A9730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823914" w:history="1">
            <w:r w:rsidR="00ED5011" w:rsidRPr="0033032C">
              <w:rPr>
                <w:rStyle w:val="Hyperlink"/>
                <w:noProof/>
              </w:rPr>
              <w:t>table of contents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_Toc387823914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2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823915" w:history="1">
            <w:r w:rsidR="00ED5011" w:rsidRPr="0033032C">
              <w:rPr>
                <w:rStyle w:val="Hyperlink"/>
                <w:noProof/>
              </w:rPr>
              <w:t>Use Case 1: Search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_Toc387823915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3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16" w:history="1">
            <w:r w:rsidR="00ED5011" w:rsidRPr="0033032C">
              <w:rPr>
                <w:rStyle w:val="Hyperlink"/>
                <w:noProof/>
              </w:rPr>
              <w:t>Activity diagram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_Toc387823916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3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17" w:history="1">
            <w:r w:rsidR="00ED5011" w:rsidRPr="0033032C">
              <w:rPr>
                <w:rStyle w:val="Hyperlink"/>
                <w:noProof/>
              </w:rPr>
              <w:t>Sequence diagrams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_Toc387823917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3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823918" w:history="1">
            <w:r w:rsidR="00ED5011" w:rsidRPr="0033032C">
              <w:rPr>
                <w:rStyle w:val="Hyperlink"/>
                <w:noProof/>
              </w:rPr>
              <w:t>Use Case 2: Crawler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_Toc387823918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4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19" w:history="1">
            <w:r w:rsidR="00ED5011" w:rsidRPr="0033032C">
              <w:rPr>
                <w:rStyle w:val="Hyperlink"/>
                <w:noProof/>
              </w:rPr>
              <w:t>Activity diagram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_Toc387823919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4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0" w:history="1">
            <w:r w:rsidR="00ED5011" w:rsidRPr="0033032C">
              <w:rPr>
                <w:rStyle w:val="Hyperlink"/>
                <w:noProof/>
              </w:rPr>
              <w:t>Sequence Diagram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_Toc387823920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5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823921" w:history="1">
            <w:r w:rsidR="00ED5011" w:rsidRPr="0033032C">
              <w:rPr>
                <w:rStyle w:val="Hyperlink"/>
                <w:noProof/>
              </w:rPr>
              <w:t>Use Case 3: Parsen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_Toc387823921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6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2" w:history="1">
            <w:r w:rsidR="00ED5011" w:rsidRPr="0033032C">
              <w:rPr>
                <w:rStyle w:val="Hyperlink"/>
                <w:noProof/>
              </w:rPr>
              <w:t>Activity diagram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_Toc387823922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6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3" w:history="1">
            <w:r w:rsidR="00ED5011" w:rsidRPr="0033032C">
              <w:rPr>
                <w:rStyle w:val="Hyperlink"/>
                <w:noProof/>
              </w:rPr>
              <w:t>Sequence diagrams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_Toc387823923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7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7823924" w:history="1">
            <w:r w:rsidR="00ED5011" w:rsidRPr="0033032C">
              <w:rPr>
                <w:rStyle w:val="Hyperlink"/>
                <w:noProof/>
              </w:rPr>
              <w:t>Use Case 4: Master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_Toc387823924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8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5" w:history="1">
            <w:r w:rsidR="00ED5011" w:rsidRPr="0033032C">
              <w:rPr>
                <w:rStyle w:val="Hyperlink"/>
                <w:noProof/>
              </w:rPr>
              <w:t>Get URI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_Toc387823925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8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6" w:history="1">
            <w:r w:rsidR="00ED5011" w:rsidRPr="0033032C">
              <w:rPr>
                <w:rStyle w:val="Hyperlink"/>
                <w:noProof/>
              </w:rPr>
              <w:t>Put URI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_Toc387823926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8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7" w:history="1">
            <w:r w:rsidR="00ED5011" w:rsidRPr="0033032C">
              <w:rPr>
                <w:rStyle w:val="Hyperlink"/>
                <w:noProof/>
              </w:rPr>
              <w:t>Get Document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_Toc387823927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9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8" w:history="1">
            <w:r w:rsidR="00ED5011" w:rsidRPr="0033032C">
              <w:rPr>
                <w:rStyle w:val="Hyperlink"/>
                <w:noProof/>
              </w:rPr>
              <w:t>Put Document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_Toc387823928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9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ED5011" w:rsidRDefault="00A97304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87823929" w:history="1">
            <w:r w:rsidR="00ED5011" w:rsidRPr="0033032C">
              <w:rPr>
                <w:rStyle w:val="Hyperlink"/>
                <w:noProof/>
              </w:rPr>
              <w:t>State diagram</w:t>
            </w:r>
            <w:r w:rsidR="00ED5011">
              <w:rPr>
                <w:noProof/>
                <w:webHidden/>
              </w:rPr>
              <w:tab/>
            </w:r>
            <w:r w:rsidR="00ED5011">
              <w:rPr>
                <w:noProof/>
                <w:webHidden/>
              </w:rPr>
              <w:fldChar w:fldCharType="begin"/>
            </w:r>
            <w:r w:rsidR="00ED5011">
              <w:rPr>
                <w:noProof/>
                <w:webHidden/>
              </w:rPr>
              <w:instrText xml:space="preserve"> PAGEREF _Toc387823929 \h </w:instrText>
            </w:r>
            <w:r w:rsidR="00ED5011">
              <w:rPr>
                <w:noProof/>
                <w:webHidden/>
              </w:rPr>
            </w:r>
            <w:r w:rsidR="00ED5011">
              <w:rPr>
                <w:noProof/>
                <w:webHidden/>
              </w:rPr>
              <w:fldChar w:fldCharType="separate"/>
            </w:r>
            <w:r w:rsidR="007B6F57">
              <w:rPr>
                <w:noProof/>
                <w:webHidden/>
              </w:rPr>
              <w:t>10</w:t>
            </w:r>
            <w:r w:rsidR="00ED5011">
              <w:rPr>
                <w:noProof/>
                <w:webHidden/>
              </w:rPr>
              <w:fldChar w:fldCharType="end"/>
            </w:r>
          </w:hyperlink>
        </w:p>
        <w:p w:rsidR="00D95552" w:rsidRPr="00D95552" w:rsidRDefault="00D95552" w:rsidP="006F3FC1">
          <w:r w:rsidRPr="00D95552">
            <w:rPr>
              <w:b/>
              <w:bCs/>
            </w:rPr>
            <w:fldChar w:fldCharType="end"/>
          </w:r>
        </w:p>
      </w:sdtContent>
    </w:sdt>
    <w:p w:rsidR="006F3FC1" w:rsidRDefault="006F3FC1">
      <w:pPr>
        <w:rPr>
          <w:rFonts w:eastAsiaTheme="majorEastAsia" w:cstheme="majorBidi"/>
          <w:color w:val="8A0912"/>
          <w:sz w:val="48"/>
          <w:szCs w:val="28"/>
        </w:rPr>
      </w:pPr>
      <w:r>
        <w:br w:type="page"/>
      </w:r>
    </w:p>
    <w:p w:rsidR="00D95552" w:rsidRPr="00D95552" w:rsidRDefault="00D95552" w:rsidP="00D95552">
      <w:pPr>
        <w:pStyle w:val="Kop1"/>
      </w:pPr>
      <w:bookmarkStart w:id="4" w:name="_Toc387823915"/>
      <w:r w:rsidRPr="00D95552">
        <w:lastRenderedPageBreak/>
        <w:t>Use Case 1: Search</w:t>
      </w:r>
      <w:bookmarkEnd w:id="0"/>
      <w:bookmarkEnd w:id="4"/>
    </w:p>
    <w:p w:rsidR="00D95552" w:rsidRPr="00D95552" w:rsidRDefault="00D95552" w:rsidP="00D95552">
      <w:r w:rsidRPr="00D95552">
        <w:t xml:space="preserve">The user goes to </w:t>
      </w:r>
      <w:hyperlink r:id="rId11" w:history="1">
        <w:r w:rsidRPr="00D95552">
          <w:rPr>
            <w:rStyle w:val="Hyperlink"/>
          </w:rPr>
          <w:t>http://thywin.com</w:t>
        </w:r>
      </w:hyperlink>
      <w:r w:rsidRPr="00D95552">
        <w:t>. The browser then shows a search page. The user types a search term in the search field. The server then shows all the results based on the search term.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Primary Actor: </w:t>
            </w:r>
            <w:r w:rsidRPr="007B1D83">
              <w:rPr>
                <w:b w:val="0"/>
              </w:rPr>
              <w:t>User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Stakeholders:  </w:t>
            </w:r>
            <w:r w:rsidRPr="007B1D83">
              <w:rPr>
                <w:b w:val="0"/>
              </w:rPr>
              <w:t>Site owners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FD61DD" w:rsidRDefault="00D95552" w:rsidP="00156834">
            <w:pPr>
              <w:rPr>
                <w:b w:val="0"/>
              </w:rPr>
            </w:pPr>
            <w:r w:rsidRPr="00D95552">
              <w:t>Preconditions:</w:t>
            </w:r>
            <w:r w:rsidR="00FD61DD">
              <w:t xml:space="preserve"> </w:t>
            </w:r>
            <w:r w:rsidR="00FD61DD">
              <w:rPr>
                <w:b w:val="0"/>
              </w:rPr>
              <w:t>The site is online and the database is available.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Post conditions: </w:t>
            </w:r>
            <w:r w:rsidR="00FD61DD" w:rsidRPr="00FD61DD">
              <w:rPr>
                <w:b w:val="0"/>
              </w:rPr>
              <w:t xml:space="preserve">The user gets results based on their </w:t>
            </w:r>
            <w:proofErr w:type="spellStart"/>
            <w:r w:rsidR="00FD61DD" w:rsidRPr="00FD61DD">
              <w:rPr>
                <w:b w:val="0"/>
              </w:rPr>
              <w:t>searchterm</w:t>
            </w:r>
            <w:proofErr w:type="spellEnd"/>
            <w:r w:rsidR="00FD61DD">
              <w:rPr>
                <w:b w:val="0"/>
              </w:rPr>
              <w:t>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D95552" w:rsidRPr="00D95552" w:rsidRDefault="00635C2A" w:rsidP="00156834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D95552" w:rsidRPr="00D95552">
              <w:rPr>
                <w:b w:val="0"/>
              </w:rPr>
              <w:t xml:space="preserve">User goes to </w:t>
            </w:r>
            <w:hyperlink r:id="rId12" w:history="1">
              <w:r w:rsidR="00D95552" w:rsidRPr="00D95552">
                <w:rPr>
                  <w:rStyle w:val="Hyperlink"/>
                </w:rPr>
                <w:t>http://thywin.com</w:t>
              </w:r>
            </w:hyperlink>
            <w:r w:rsidR="00512328">
              <w:rPr>
                <w:b w:val="0"/>
              </w:rPr>
              <w:t>.</w:t>
            </w:r>
          </w:p>
        </w:tc>
        <w:tc>
          <w:tcPr>
            <w:tcW w:w="4750" w:type="dxa"/>
            <w:tcBorders>
              <w:left w:val="single" w:sz="2" w:space="0" w:color="C00000"/>
              <w:bottom w:val="single" w:sz="4" w:space="0" w:color="C00000"/>
            </w:tcBorders>
          </w:tcPr>
          <w:p w:rsidR="00D95552" w:rsidRPr="00635C2A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C2A">
              <w:t xml:space="preserve">2. Webserver </w:t>
            </w:r>
            <w:r w:rsidRPr="00D95552">
              <w:t>sends</w:t>
            </w:r>
            <w:r w:rsidRPr="00635C2A">
              <w:t xml:space="preserve"> page back</w:t>
            </w:r>
            <w:r w:rsidR="00512328" w:rsidRPr="00635C2A">
              <w:t>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rPr>
                <w:b w:val="0"/>
              </w:rPr>
              <w:t>3. User types search term in the search field</w:t>
            </w:r>
            <w:r w:rsidR="00512328">
              <w:rPr>
                <w:b w:val="0"/>
              </w:rPr>
              <w:t>.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635C2A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C2A">
              <w:t xml:space="preserve">4. Webserver shows </w:t>
            </w:r>
            <w:r w:rsidRPr="00D95552">
              <w:t>results</w:t>
            </w:r>
            <w:r w:rsidRPr="00635C2A">
              <w:t xml:space="preserve">. 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r w:rsidRPr="00D95552">
              <w:t>Extensions: ( or Alternative flow)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single" w:sz="4" w:space="0" w:color="C00000"/>
              <w:right w:val="single" w:sz="2" w:space="0" w:color="C00000"/>
            </w:tcBorders>
          </w:tcPr>
          <w:p w:rsidR="00D95552" w:rsidRPr="00D95552" w:rsidRDefault="00D95552" w:rsidP="00156834">
            <w:pPr>
              <w:jc w:val="center"/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2" w:space="0" w:color="C00000"/>
            </w:tcBorders>
          </w:tcPr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[If no results]</w:t>
            </w:r>
          </w:p>
          <w:p w:rsidR="00D95552" w:rsidRPr="00D95552" w:rsidRDefault="00D95552" w:rsidP="0015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>4a. Webserver shows message “0 results”</w:t>
            </w:r>
            <w:r w:rsidR="002D176F">
              <w:t>.</w:t>
            </w:r>
          </w:p>
        </w:tc>
      </w:tr>
    </w:tbl>
    <w:p w:rsidR="00D95552" w:rsidRDefault="00D95552" w:rsidP="00D95552">
      <w:pPr>
        <w:pStyle w:val="Kop2"/>
      </w:pPr>
      <w:bookmarkStart w:id="5" w:name="_Toc387390216"/>
      <w:bookmarkStart w:id="6" w:name="_Toc387823916"/>
      <w:r w:rsidRPr="00D95552">
        <w:t>Activity diagram</w:t>
      </w:r>
      <w:bookmarkEnd w:id="5"/>
      <w:bookmarkEnd w:id="6"/>
    </w:p>
    <w:p w:rsidR="00AD5E33" w:rsidRPr="00AD5E33" w:rsidRDefault="00AD5E33" w:rsidP="00AD5E33">
      <w:r w:rsidRPr="00606898">
        <w:rPr>
          <w:rStyle w:val="Hyperlink"/>
          <w:noProof/>
          <w:lang w:val="nl-NL" w:eastAsia="nl-NL"/>
        </w:rPr>
        <w:drawing>
          <wp:inline distT="0" distB="0" distL="0" distR="0" wp14:anchorId="3C031BFB" wp14:editId="5E5545DF">
            <wp:extent cx="5943600" cy="263652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52" w:rsidRPr="00D95552" w:rsidRDefault="00D95552" w:rsidP="00D95552">
      <w:pPr>
        <w:pStyle w:val="Kop2"/>
      </w:pPr>
      <w:bookmarkStart w:id="7" w:name="_Toc387390217"/>
      <w:bookmarkStart w:id="8" w:name="_Toc387823917"/>
      <w:r w:rsidRPr="00D95552">
        <w:t>Sequence diagrams</w:t>
      </w:r>
      <w:bookmarkEnd w:id="7"/>
      <w:bookmarkEnd w:id="8"/>
    </w:p>
    <w:p w:rsidR="00D95552" w:rsidRPr="00D95552" w:rsidRDefault="00D95552" w:rsidP="00D95552"/>
    <w:p w:rsidR="00D95552" w:rsidRPr="00D95552" w:rsidRDefault="00D95552" w:rsidP="00D95552"/>
    <w:p w:rsidR="00D95552" w:rsidRPr="00D95552" w:rsidRDefault="00D95552" w:rsidP="00D95552">
      <w:pPr>
        <w:rPr>
          <w:rFonts w:eastAsiaTheme="majorEastAsia" w:cstheme="majorBidi"/>
          <w:b/>
          <w:bCs/>
          <w:color w:val="830F0E" w:themeColor="accent1" w:themeShade="BF"/>
          <w:sz w:val="28"/>
          <w:szCs w:val="28"/>
        </w:rPr>
      </w:pPr>
      <w:r w:rsidRPr="00D95552">
        <w:br w:type="page"/>
      </w:r>
    </w:p>
    <w:p w:rsidR="00D95552" w:rsidRPr="00D95552" w:rsidRDefault="00D95552" w:rsidP="00D95552">
      <w:pPr>
        <w:pStyle w:val="Kop1"/>
      </w:pPr>
      <w:bookmarkStart w:id="9" w:name="_Toc387390218"/>
      <w:bookmarkStart w:id="10" w:name="_Toc387823918"/>
      <w:r w:rsidRPr="00D95552">
        <w:lastRenderedPageBreak/>
        <w:t>Use Case 2: Crawler</w:t>
      </w:r>
      <w:bookmarkEnd w:id="9"/>
      <w:bookmarkEnd w:id="10"/>
    </w:p>
    <w:p w:rsidR="00D95552" w:rsidRPr="00D95552" w:rsidRDefault="00D95552" w:rsidP="00D95552">
      <w:r w:rsidRPr="00D95552">
        <w:t xml:space="preserve">The crawler asks the master for an </w:t>
      </w:r>
      <w:r w:rsidR="00671C95">
        <w:t>URI</w:t>
      </w:r>
      <w:r w:rsidRPr="00D95552">
        <w:t xml:space="preserve">. The master then gets an </w:t>
      </w:r>
      <w:r w:rsidR="00671C95">
        <w:t>URI</w:t>
      </w:r>
      <w:r w:rsidRPr="00D95552">
        <w:t xml:space="preserve"> from the </w:t>
      </w:r>
      <w:r w:rsidR="00671C95">
        <w:t>URI</w:t>
      </w:r>
      <w:r w:rsidR="00671C95" w:rsidRPr="00D95552">
        <w:t xml:space="preserve"> </w:t>
      </w:r>
      <w:r w:rsidRPr="00D95552">
        <w:t xml:space="preserve">queue en sends this to the crawler. The crawler then uses </w:t>
      </w:r>
      <w:r w:rsidR="00671C95">
        <w:t>WGET</w:t>
      </w:r>
      <w:r w:rsidRPr="00D95552">
        <w:t xml:space="preserve"> to get the data from the </w:t>
      </w:r>
      <w:r w:rsidR="00671C95">
        <w:t>URI</w:t>
      </w:r>
      <w:r w:rsidRPr="00D95552">
        <w:t xml:space="preserve">. This data and the </w:t>
      </w:r>
      <w:r w:rsidR="00671C95">
        <w:t>URI</w:t>
      </w:r>
      <w:r w:rsidR="00671C95" w:rsidRPr="00D95552">
        <w:t xml:space="preserve"> </w:t>
      </w:r>
      <w:r w:rsidRPr="00D95552">
        <w:t>will be send back to the master.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606"/>
        <w:gridCol w:w="4606"/>
      </w:tblGrid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Primary</w:t>
            </w:r>
            <w:r w:rsidRPr="00D95552">
              <w:rPr>
                <w:b w:val="0"/>
              </w:rPr>
              <w:t xml:space="preserve"> </w:t>
            </w:r>
            <w:r w:rsidRPr="00D95552">
              <w:t>actor</w:t>
            </w:r>
            <w:r w:rsidRPr="00D95552">
              <w:rPr>
                <w:b w:val="0"/>
              </w:rPr>
              <w:t>: Crawler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Stakeholders</w:t>
            </w:r>
            <w:r w:rsidRPr="00D95552">
              <w:rPr>
                <w:b w:val="0"/>
              </w:rPr>
              <w:t xml:space="preserve"> </w:t>
            </w:r>
            <w:r w:rsidRPr="00D95552">
              <w:t>&amp;</w:t>
            </w:r>
            <w:r w:rsidRPr="00D95552">
              <w:rPr>
                <w:b w:val="0"/>
              </w:rPr>
              <w:t xml:space="preserve"> </w:t>
            </w:r>
            <w:r w:rsidRPr="00D95552">
              <w:t>interest</w:t>
            </w:r>
            <w:r w:rsidRPr="00D95552">
              <w:rPr>
                <w:b w:val="0"/>
              </w:rPr>
              <w:t>: Scheduler, Parser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>Preconditions</w:t>
            </w:r>
            <w:r w:rsidRPr="00D95552">
              <w:rPr>
                <w:b w:val="0"/>
              </w:rPr>
              <w:t>: Connection to the master, connection to the internet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95552" w:rsidRPr="00D95552" w:rsidRDefault="00D95552" w:rsidP="00156834">
            <w:r w:rsidRPr="00D95552">
              <w:t>Main success Scenario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D95552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asks master for a </w:t>
            </w:r>
            <w:r w:rsidR="00F769A7" w:rsidRPr="00F769A7">
              <w:rPr>
                <w:b w:val="0"/>
              </w:rPr>
              <w:t>URI</w:t>
            </w:r>
            <w:r w:rsidR="00F769A7" w:rsidRPr="00D95552">
              <w:rPr>
                <w:b w:val="0"/>
              </w:rPr>
              <w:t xml:space="preserve"> </w:t>
            </w:r>
            <w:r w:rsidRPr="00D95552">
              <w:rPr>
                <w:b w:val="0"/>
              </w:rPr>
              <w:t>to crawl.</w:t>
            </w:r>
          </w:p>
        </w:tc>
        <w:tc>
          <w:tcPr>
            <w:tcW w:w="4606" w:type="dxa"/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552">
              <w:t xml:space="preserve">The master gets an </w:t>
            </w:r>
            <w:r w:rsidR="00F769A7">
              <w:t>URI</w:t>
            </w:r>
            <w:r w:rsidRPr="00D95552">
              <w:t xml:space="preserve"> from the </w:t>
            </w:r>
            <w:r w:rsidR="00F769A7">
              <w:t>URI</w:t>
            </w:r>
            <w:r w:rsidRPr="00D95552">
              <w:t xml:space="preserve"> queue.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606" w:type="dxa"/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552">
              <w:t xml:space="preserve">The master sends an </w:t>
            </w:r>
            <w:r w:rsidR="00F769A7">
              <w:t>URI</w:t>
            </w:r>
            <w:r w:rsidRPr="00D95552">
              <w:t xml:space="preserve"> to the crawler.</w:t>
            </w: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gets the data from the </w:t>
            </w:r>
            <w:r w:rsidR="00F769A7" w:rsidRPr="00F769A7">
              <w:rPr>
                <w:b w:val="0"/>
              </w:rPr>
              <w:t>URI</w:t>
            </w:r>
            <w:r w:rsidR="00F769A7" w:rsidRPr="00D95552">
              <w:rPr>
                <w:b w:val="0"/>
              </w:rPr>
              <w:t xml:space="preserve"> </w:t>
            </w:r>
            <w:r w:rsidRPr="00D95552">
              <w:rPr>
                <w:b w:val="0"/>
              </w:rPr>
              <w:t xml:space="preserve">using </w:t>
            </w:r>
            <w:r w:rsidR="00F769A7">
              <w:rPr>
                <w:b w:val="0"/>
              </w:rPr>
              <w:t>WGET</w:t>
            </w:r>
            <w:r w:rsidRPr="00D95552">
              <w:rPr>
                <w:b w:val="0"/>
              </w:rPr>
              <w:t>.</w:t>
            </w:r>
          </w:p>
        </w:tc>
        <w:tc>
          <w:tcPr>
            <w:tcW w:w="4606" w:type="dxa"/>
          </w:tcPr>
          <w:p w:rsidR="00D95552" w:rsidRPr="00D95552" w:rsidRDefault="00D95552" w:rsidP="00156834">
            <w:pPr>
              <w:pStyle w:val="Lijstaline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F769A7">
            <w:pPr>
              <w:pStyle w:val="Lijstalinea"/>
              <w:numPr>
                <w:ilvl w:val="0"/>
                <w:numId w:val="4"/>
              </w:numPr>
              <w:rPr>
                <w:b w:val="0"/>
              </w:rPr>
            </w:pPr>
            <w:r w:rsidRPr="00D95552">
              <w:rPr>
                <w:b w:val="0"/>
              </w:rPr>
              <w:t xml:space="preserve">Crawler sends the </w:t>
            </w:r>
            <w:r w:rsidR="00F769A7">
              <w:rPr>
                <w:b w:val="0"/>
              </w:rPr>
              <w:t>URI</w:t>
            </w:r>
            <w:r w:rsidRPr="00D95552">
              <w:rPr>
                <w:b w:val="0"/>
              </w:rPr>
              <w:t xml:space="preserve"> and the </w:t>
            </w:r>
            <w:proofErr w:type="spellStart"/>
            <w:r w:rsidRPr="00D95552">
              <w:rPr>
                <w:b w:val="0"/>
              </w:rPr>
              <w:t>crawldata</w:t>
            </w:r>
            <w:proofErr w:type="spellEnd"/>
            <w:r w:rsidRPr="00D95552">
              <w:rPr>
                <w:b w:val="0"/>
              </w:rPr>
              <w:t xml:space="preserve"> to the master.</w:t>
            </w:r>
          </w:p>
        </w:tc>
        <w:tc>
          <w:tcPr>
            <w:tcW w:w="4606" w:type="dxa"/>
            <w:tcBorders>
              <w:bottom w:val="single" w:sz="4" w:space="0" w:color="C00000"/>
            </w:tcBorders>
          </w:tcPr>
          <w:p w:rsidR="00D95552" w:rsidRPr="00D95552" w:rsidRDefault="00D95552" w:rsidP="00156834">
            <w:pPr>
              <w:pStyle w:val="Lijstaline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5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i/>
                <w:lang w:val="nl-NL"/>
              </w:rPr>
            </w:pPr>
            <w:r w:rsidRPr="00D95552">
              <w:t>Extensions: ( or Alternative flow)</w:t>
            </w:r>
          </w:p>
        </w:tc>
      </w:tr>
      <w:tr w:rsidR="00D95552" w:rsidRPr="00D95552" w:rsidTr="0015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  <w:bCs w:val="0"/>
              </w:rPr>
            </w:pPr>
          </w:p>
        </w:tc>
        <w:tc>
          <w:tcPr>
            <w:tcW w:w="460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>
      <w:pPr>
        <w:pStyle w:val="Kop2"/>
      </w:pPr>
      <w:bookmarkStart w:id="11" w:name="_Toc387823919"/>
      <w:r w:rsidRPr="00D95552">
        <w:t>Activity diagram</w:t>
      </w:r>
      <w:bookmarkEnd w:id="11"/>
    </w:p>
    <w:p w:rsidR="00D95552" w:rsidRDefault="00443F89" w:rsidP="00D95552">
      <w:r>
        <w:rPr>
          <w:noProof/>
          <w:lang w:val="nl-NL" w:eastAsia="nl-NL"/>
        </w:rPr>
        <w:drawing>
          <wp:inline distT="0" distB="0" distL="0" distR="0">
            <wp:extent cx="5943600" cy="264223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Craw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89" w:rsidRDefault="00443F89" w:rsidP="00443F89">
      <w:pPr>
        <w:pStyle w:val="Kop2"/>
      </w:pPr>
      <w:bookmarkStart w:id="12" w:name="_Toc387823920"/>
      <w:r>
        <w:lastRenderedPageBreak/>
        <w:t>Sequence Diagram</w:t>
      </w:r>
      <w:bookmarkEnd w:id="12"/>
    </w:p>
    <w:p w:rsidR="00443F89" w:rsidRPr="00443F89" w:rsidRDefault="00443F89" w:rsidP="00443F89">
      <w:r>
        <w:rPr>
          <w:noProof/>
          <w:lang w:val="nl-NL" w:eastAsia="nl-NL"/>
        </w:rPr>
        <w:drawing>
          <wp:inline distT="0" distB="0" distL="0" distR="0">
            <wp:extent cx="5619048" cy="5142857"/>
            <wp:effectExtent l="0" t="0" r="127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 Craw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52" w:rsidRPr="00D95552" w:rsidRDefault="00D95552" w:rsidP="00D95552"/>
    <w:p w:rsidR="00D95552" w:rsidRPr="00D95552" w:rsidRDefault="00D95552" w:rsidP="00D95552">
      <w:r w:rsidRPr="00D95552">
        <w:br w:type="page"/>
      </w:r>
    </w:p>
    <w:p w:rsidR="00D95552" w:rsidRPr="00D95552" w:rsidRDefault="00D95552" w:rsidP="00D95552">
      <w:pPr>
        <w:pStyle w:val="Kop1"/>
      </w:pPr>
      <w:bookmarkStart w:id="13" w:name="_Toc387390223"/>
      <w:bookmarkStart w:id="14" w:name="_Toc387823921"/>
      <w:r w:rsidRPr="00D95552">
        <w:lastRenderedPageBreak/>
        <w:t xml:space="preserve">Use Case 3: </w:t>
      </w:r>
      <w:proofErr w:type="spellStart"/>
      <w:r w:rsidRPr="00D95552">
        <w:t>Parsen</w:t>
      </w:r>
      <w:bookmarkEnd w:id="13"/>
      <w:bookmarkEnd w:id="14"/>
      <w:proofErr w:type="spellEnd"/>
    </w:p>
    <w:p w:rsidR="00D95552" w:rsidRPr="00D95552" w:rsidRDefault="00D95552" w:rsidP="00D95552">
      <w:r w:rsidRPr="00D95552">
        <w:t xml:space="preserve">The parser </w:t>
      </w:r>
      <w:r w:rsidR="0056261C">
        <w:t>requests</w:t>
      </w:r>
      <w:r w:rsidRPr="00D95552">
        <w:t xml:space="preserve"> an </w:t>
      </w:r>
      <w:r w:rsidR="0056261C">
        <w:t>document</w:t>
      </w:r>
      <w:r w:rsidRPr="00D95552">
        <w:t xml:space="preserve"> and the related </w:t>
      </w:r>
      <w:r w:rsidR="00EF10B3">
        <w:t>URI</w:t>
      </w:r>
      <w:r w:rsidRPr="00D95552">
        <w:t xml:space="preserve"> from the </w:t>
      </w:r>
      <w:r w:rsidR="0056261C">
        <w:t>master</w:t>
      </w:r>
      <w:r w:rsidRPr="00D95552">
        <w:t>.</w:t>
      </w:r>
      <w:r w:rsidR="005871C6">
        <w:t xml:space="preserve"> The parser then extracts all the </w:t>
      </w:r>
      <w:r w:rsidR="00EF10B3">
        <w:t>URI’s</w:t>
      </w:r>
      <w:r w:rsidR="005871C6">
        <w:t xml:space="preserve"> from the document. </w:t>
      </w:r>
      <w:r w:rsidR="00AD7AD6">
        <w:t>The par</w:t>
      </w:r>
      <w:r w:rsidR="005E6B49">
        <w:t xml:space="preserve">ser then removes the html tags. The parser is now ready to determine the relevance of the document. After this is done the parser sends the found </w:t>
      </w:r>
      <w:r w:rsidR="00EF10B3">
        <w:t>URI’s</w:t>
      </w:r>
      <w:r w:rsidR="005E6B49">
        <w:t xml:space="preserve"> to the master. </w:t>
      </w:r>
    </w:p>
    <w:tbl>
      <w:tblPr>
        <w:tblStyle w:val="Lichtelijst-accent1"/>
        <w:tblW w:w="0" w:type="auto"/>
        <w:tblLook w:val="0480" w:firstRow="0" w:lastRow="0" w:firstColumn="1" w:lastColumn="0" w:noHBand="0" w:noVBand="1"/>
      </w:tblPr>
      <w:tblGrid>
        <w:gridCol w:w="4750"/>
        <w:gridCol w:w="4750"/>
      </w:tblGrid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r w:rsidRPr="00D95552">
              <w:t xml:space="preserve">Primary Actor: </w:t>
            </w:r>
            <w:r w:rsidR="005E6B49">
              <w:rPr>
                <w:b w:val="0"/>
              </w:rPr>
              <w:t>Parser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5E6B49">
            <w:pPr>
              <w:rPr>
                <w:b w:val="0"/>
              </w:rPr>
            </w:pPr>
            <w:r w:rsidRPr="00D95552">
              <w:t xml:space="preserve">Stakeholders:  </w:t>
            </w:r>
            <w:r w:rsidR="005E6B49" w:rsidRPr="005E6B49">
              <w:rPr>
                <w:b w:val="0"/>
              </w:rPr>
              <w:t>Master</w:t>
            </w:r>
            <w:r w:rsidRPr="00D95552">
              <w:rPr>
                <w:b w:val="0"/>
              </w:rPr>
              <w:t xml:space="preserve">, </w:t>
            </w:r>
            <w:r w:rsidR="005E6B49">
              <w:rPr>
                <w:b w:val="0"/>
              </w:rPr>
              <w:t>Crawler</w:t>
            </w:r>
            <w:r w:rsidRPr="00D95552">
              <w:rPr>
                <w:b w:val="0"/>
              </w:rPr>
              <w:t>, Database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 xml:space="preserve">Preconditions: </w:t>
            </w:r>
            <w:r w:rsidRPr="00D95552">
              <w:rPr>
                <w:b w:val="0"/>
              </w:rPr>
              <w:t>Connection to</w:t>
            </w:r>
            <w:r w:rsidRPr="00D95552">
              <w:t xml:space="preserve"> </w:t>
            </w:r>
            <w:r w:rsidRPr="00D95552">
              <w:rPr>
                <w:b w:val="0"/>
              </w:rPr>
              <w:t>the database and the crawler, file is HTML format</w:t>
            </w:r>
          </w:p>
        </w:tc>
      </w:tr>
      <w:tr w:rsidR="00D95552" w:rsidRPr="00D95552" w:rsidTr="0013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pPr>
              <w:rPr>
                <w:b w:val="0"/>
              </w:rPr>
            </w:pPr>
            <w:r w:rsidRPr="00D95552">
              <w:t xml:space="preserve">Post conditions: </w:t>
            </w:r>
            <w:r w:rsidRPr="00D95552">
              <w:rPr>
                <w:b w:val="0"/>
              </w:rPr>
              <w:t xml:space="preserve">File is </w:t>
            </w:r>
            <w:r w:rsidRPr="00237FC7">
              <w:rPr>
                <w:b w:val="0"/>
              </w:rPr>
              <w:t>indexed</w:t>
            </w:r>
            <w:r w:rsidRPr="00D95552">
              <w:rPr>
                <w:b w:val="0"/>
              </w:rPr>
              <w:t xml:space="preserve"> and the index, URIs and relevance is stored</w:t>
            </w: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D95552" w:rsidP="00156834">
            <w:r w:rsidRPr="00D95552">
              <w:t>Main success scenario:</w:t>
            </w: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5E6B49" w:rsidRDefault="005E6B49" w:rsidP="005E6B49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5E6B49">
              <w:rPr>
                <w:b w:val="0"/>
              </w:rPr>
              <w:t xml:space="preserve">The parser requests a document from the master. </w:t>
            </w: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0E500A" w:rsidP="00EF10B3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master </w:t>
            </w:r>
            <w:r w:rsidR="0062231D">
              <w:t xml:space="preserve">send the </w:t>
            </w:r>
            <w:r w:rsidR="00EF10B3">
              <w:t>URI</w:t>
            </w:r>
            <w:r w:rsidR="0062231D">
              <w:t xml:space="preserve"> and document to the parser</w:t>
            </w:r>
            <w:r w:rsidR="000A69A9">
              <w:t>.</w:t>
            </w: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EF10B3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extracts the </w:t>
            </w:r>
            <w:r w:rsidR="00EF10B3">
              <w:rPr>
                <w:b w:val="0"/>
              </w:rPr>
              <w:t>URI’s</w:t>
            </w:r>
            <w:r w:rsidRPr="009E331F">
              <w:rPr>
                <w:b w:val="0"/>
              </w:rPr>
              <w:t xml:space="preserve"> from the document.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>The parser removes the html tags.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8" w:space="0" w:color="B01513" w:themeColor="accent1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56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62231D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determines the relevance of the document. </w:t>
            </w:r>
          </w:p>
        </w:tc>
        <w:tc>
          <w:tcPr>
            <w:tcW w:w="4750" w:type="dxa"/>
            <w:tcBorders>
              <w:left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552" w:rsidRPr="00D95552" w:rsidTr="00560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9E331F" w:rsidRDefault="0062231D" w:rsidP="00EF10B3">
            <w:pPr>
              <w:pStyle w:val="Lijstalinea"/>
              <w:numPr>
                <w:ilvl w:val="0"/>
                <w:numId w:val="3"/>
              </w:numPr>
              <w:rPr>
                <w:b w:val="0"/>
              </w:rPr>
            </w:pPr>
            <w:r w:rsidRPr="009E331F">
              <w:rPr>
                <w:b w:val="0"/>
              </w:rPr>
              <w:t xml:space="preserve">The parser sends the </w:t>
            </w:r>
            <w:r w:rsidR="00EF10B3">
              <w:rPr>
                <w:b w:val="0"/>
              </w:rPr>
              <w:t>URI’s</w:t>
            </w:r>
            <w:r w:rsidRPr="009E331F">
              <w:rPr>
                <w:b w:val="0"/>
              </w:rPr>
              <w:t xml:space="preserve"> with the relevance to the master</w:t>
            </w:r>
            <w:r w:rsidR="000A69A9">
              <w:rPr>
                <w:b w:val="0"/>
              </w:rPr>
              <w:t>.</w:t>
            </w:r>
          </w:p>
        </w:tc>
        <w:tc>
          <w:tcPr>
            <w:tcW w:w="4750" w:type="dxa"/>
            <w:tcBorders>
              <w:top w:val="single" w:sz="8" w:space="0" w:color="B01513" w:themeColor="accent1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375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552" w:rsidRPr="00D95552" w:rsidTr="0013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D95552" w:rsidRPr="00D95552" w:rsidRDefault="000E3D54" w:rsidP="000E3D54">
            <w:r w:rsidRPr="00D95552">
              <w:t>Extensions: ( or Alternative flow)</w:t>
            </w:r>
          </w:p>
        </w:tc>
      </w:tr>
      <w:tr w:rsidR="00D95552" w:rsidRPr="00D95552" w:rsidTr="005E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4" w:space="0" w:color="C00000"/>
            </w:tcBorders>
          </w:tcPr>
          <w:p w:rsidR="00D95552" w:rsidRPr="00D95552" w:rsidRDefault="00D95552" w:rsidP="00156834">
            <w:pPr>
              <w:rPr>
                <w:b w:val="0"/>
              </w:rPr>
            </w:pPr>
          </w:p>
        </w:tc>
        <w:tc>
          <w:tcPr>
            <w:tcW w:w="47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:rsidR="00D95552" w:rsidRPr="00D95552" w:rsidRDefault="00D95552" w:rsidP="0015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552" w:rsidRPr="00D95552" w:rsidRDefault="00D95552" w:rsidP="00D95552"/>
    <w:p w:rsidR="00D95552" w:rsidRPr="00D95552" w:rsidRDefault="00D95552" w:rsidP="00D95552">
      <w:pPr>
        <w:pStyle w:val="Kop2"/>
      </w:pPr>
      <w:bookmarkStart w:id="15" w:name="_Toc387390224"/>
      <w:bookmarkStart w:id="16" w:name="_Toc387823922"/>
      <w:r w:rsidRPr="00D95552">
        <w:t>Activity diagram</w:t>
      </w:r>
      <w:bookmarkEnd w:id="15"/>
      <w:bookmarkEnd w:id="16"/>
    </w:p>
    <w:p w:rsidR="00D95552" w:rsidRPr="00D95552" w:rsidRDefault="00D95552" w:rsidP="00D95552">
      <w:r w:rsidRPr="00D95552">
        <w:rPr>
          <w:noProof/>
          <w:lang w:val="nl-NL" w:eastAsia="nl-NL"/>
        </w:rPr>
        <w:drawing>
          <wp:inline distT="0" distB="0" distL="0" distR="0" wp14:anchorId="3FFB0D38" wp14:editId="1D36F4A3">
            <wp:extent cx="6318913" cy="3423540"/>
            <wp:effectExtent l="0" t="0" r="5715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Use Case Zoek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514" cy="34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52" w:rsidRPr="00D95552" w:rsidRDefault="00D95552" w:rsidP="00D95552">
      <w:pPr>
        <w:pStyle w:val="Kop2"/>
      </w:pPr>
      <w:bookmarkStart w:id="17" w:name="_Toc387390225"/>
      <w:bookmarkStart w:id="18" w:name="_Toc387823923"/>
      <w:r w:rsidRPr="00D95552">
        <w:lastRenderedPageBreak/>
        <w:t>Sequence diagrams</w:t>
      </w:r>
      <w:bookmarkEnd w:id="17"/>
      <w:bookmarkEnd w:id="18"/>
    </w:p>
    <w:p w:rsidR="00D95552" w:rsidRPr="00D95552" w:rsidRDefault="00A03688" w:rsidP="00D95552">
      <w:r>
        <w:rPr>
          <w:noProof/>
          <w:lang w:val="nl-NL" w:eastAsia="nl-NL"/>
        </w:rPr>
        <w:drawing>
          <wp:inline distT="0" distB="0" distL="0" distR="0">
            <wp:extent cx="7735421" cy="5057775"/>
            <wp:effectExtent l="5080" t="0" r="4445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Par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5421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F9" w:rsidRDefault="00D95552" w:rsidP="00AC39F1">
      <w:pPr>
        <w:pStyle w:val="Kop1"/>
      </w:pPr>
      <w:r w:rsidRPr="00D95552">
        <w:br w:type="page"/>
      </w:r>
      <w:bookmarkStart w:id="19" w:name="_Toc387823924"/>
      <w:r w:rsidR="006A62F9">
        <w:lastRenderedPageBreak/>
        <w:t>Use Case 4: Master</w:t>
      </w:r>
      <w:bookmarkEnd w:id="19"/>
    </w:p>
    <w:p w:rsidR="00EF10B3" w:rsidRPr="00511E1A" w:rsidRDefault="00EF10B3" w:rsidP="00EF10B3">
      <w:pPr>
        <w:pStyle w:val="Kop2"/>
      </w:pPr>
      <w:bookmarkStart w:id="20" w:name="_Toc387823925"/>
      <w:r>
        <w:t>Get URI</w:t>
      </w:r>
      <w:bookmarkEnd w:id="20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>Primary Actor: Crawler</w:t>
            </w:r>
          </w:p>
        </w:tc>
      </w:tr>
      <w:tr w:rsidR="00EF10B3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r>
              <w:rPr>
                <w:b w:val="0"/>
              </w:rPr>
              <w:t>Crawler</w:t>
            </w:r>
          </w:p>
        </w:tc>
      </w:tr>
      <w:tr w:rsidR="00EF10B3" w:rsidRPr="0084061C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4061C" w:rsidRDefault="00EF10B3" w:rsidP="002B205E">
            <w:r w:rsidRPr="0084061C">
              <w:t xml:space="preserve">Preconditions: </w:t>
            </w:r>
            <w:r w:rsidR="00E351B1">
              <w:rPr>
                <w:b w:val="0"/>
              </w:rPr>
              <w:t>Syste</w:t>
            </w:r>
            <w:r w:rsidRPr="0084061C">
              <w:rPr>
                <w:b w:val="0"/>
              </w:rPr>
              <w:t xml:space="preserve">m </w:t>
            </w:r>
            <w:r w:rsidR="002B205E">
              <w:rPr>
                <w:b w:val="0"/>
              </w:rPr>
              <w:t>is in waiting state</w:t>
            </w:r>
            <w:r w:rsidR="00E351B1">
              <w:rPr>
                <w:b w:val="0"/>
              </w:rPr>
              <w:t>.</w:t>
            </w:r>
          </w:p>
        </w:tc>
      </w:tr>
      <w:tr w:rsidR="00EF10B3" w:rsidRPr="002B205E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2B205E" w:rsidRDefault="00EF10B3" w:rsidP="002B205E">
            <w:pPr>
              <w:rPr>
                <w:b w:val="0"/>
              </w:rPr>
            </w:pPr>
            <w:r w:rsidRPr="002B205E">
              <w:t xml:space="preserve">Post conditions: </w:t>
            </w:r>
            <w:r w:rsidRPr="002B205E">
              <w:rPr>
                <w:b w:val="0"/>
              </w:rPr>
              <w:t xml:space="preserve">De Crawler </w:t>
            </w:r>
            <w:r w:rsidR="002B205E" w:rsidRPr="002B205E">
              <w:rPr>
                <w:b w:val="0"/>
              </w:rPr>
              <w:t>has an</w:t>
            </w:r>
            <w:r w:rsidRPr="002B205E">
              <w:rPr>
                <w:b w:val="0"/>
              </w:rPr>
              <w:t xml:space="preserve"> URI. </w:t>
            </w:r>
            <w:r w:rsidR="002B205E" w:rsidRPr="002B205E">
              <w:rPr>
                <w:b w:val="0"/>
              </w:rPr>
              <w:t>The</w:t>
            </w:r>
            <w:r w:rsidRPr="002B205E">
              <w:rPr>
                <w:b w:val="0"/>
              </w:rPr>
              <w:t xml:space="preserve"> URI queue</w:t>
            </w:r>
            <w:r w:rsidR="002B205E" w:rsidRPr="002B205E">
              <w:rPr>
                <w:b w:val="0"/>
              </w:rPr>
              <w:t xml:space="preserve"> has an element less. </w:t>
            </w:r>
          </w:p>
        </w:tc>
      </w:tr>
      <w:tr w:rsidR="00EF10B3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>Main success scenario:</w:t>
            </w:r>
          </w:p>
        </w:tc>
      </w:tr>
      <w:tr w:rsidR="00EF10B3" w:rsidRPr="00735C1D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4E65C3" w:rsidRDefault="00EF10B3" w:rsidP="00247876">
            <w:pPr>
              <w:pStyle w:val="Lijstalinea"/>
              <w:numPr>
                <w:ilvl w:val="0"/>
                <w:numId w:val="5"/>
              </w:numPr>
              <w:rPr>
                <w:b w:val="0"/>
              </w:rPr>
            </w:pPr>
            <w:r w:rsidRPr="004E65C3">
              <w:rPr>
                <w:b w:val="0"/>
              </w:rPr>
              <w:t xml:space="preserve">Crawler </w:t>
            </w:r>
            <w:r w:rsidR="00247876" w:rsidRPr="004E65C3">
              <w:rPr>
                <w:b w:val="0"/>
              </w:rPr>
              <w:t>asks for an URI.</w:t>
            </w: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735C1D" w:rsidRDefault="00B733C2" w:rsidP="00B733C2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C2">
              <w:t xml:space="preserve">System gets the first element of the URI queue. </w:t>
            </w:r>
          </w:p>
        </w:tc>
      </w:tr>
      <w:tr w:rsidR="00EF10B3" w:rsidRPr="00B733C2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735C1D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B733C2" w:rsidRDefault="00B733C2" w:rsidP="00B733C2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3C2">
              <w:t>System sends the URI to the crawler.</w:t>
            </w:r>
          </w:p>
        </w:tc>
      </w:tr>
      <w:tr w:rsidR="00EF10B3" w:rsidRPr="00247876" w:rsidTr="004E6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8" w:space="0" w:color="B01513" w:themeColor="accent1"/>
              <w:right w:val="single" w:sz="2" w:space="0" w:color="C00000"/>
            </w:tcBorders>
          </w:tcPr>
          <w:p w:rsidR="00EF10B3" w:rsidRPr="00B733C2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247876" w:rsidRDefault="00EF10B3" w:rsidP="00B733C2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876">
              <w:t>Systeem</w:t>
            </w:r>
            <w:proofErr w:type="spellEnd"/>
            <w:r w:rsidRPr="00247876">
              <w:t xml:space="preserve"> </w:t>
            </w:r>
            <w:r w:rsidR="00B733C2" w:rsidRPr="00247876">
              <w:t>removes the URI from the URI queue.</w:t>
            </w:r>
          </w:p>
        </w:tc>
      </w:tr>
      <w:tr w:rsidR="00EF10B3" w:rsidTr="004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2B205E">
            <w:pPr>
              <w:tabs>
                <w:tab w:val="left" w:pos="5535"/>
              </w:tabs>
            </w:pPr>
            <w:r w:rsidRPr="002B205E">
              <w:t xml:space="preserve">Extensions </w:t>
            </w:r>
            <w:r w:rsidRPr="002B205E">
              <w:rPr>
                <w:lang w:val="nl-NL"/>
              </w:rPr>
              <w:t>(</w:t>
            </w:r>
            <w:r w:rsidRPr="002B205E">
              <w:t>Alternative flow)</w:t>
            </w:r>
            <w:r w:rsidR="002B205E" w:rsidRPr="002B205E">
              <w:tab/>
            </w:r>
          </w:p>
        </w:tc>
      </w:tr>
      <w:tr w:rsidR="00EF10B3" w:rsidRPr="00B733C2" w:rsidTr="004E65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6400B9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B733C2" w:rsidRPr="00B733C2" w:rsidRDefault="00B733C2" w:rsidP="00C5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C2">
              <w:t>[No element in queue]</w:t>
            </w:r>
          </w:p>
          <w:p w:rsidR="00EF10B3" w:rsidRPr="00B733C2" w:rsidRDefault="00B733C2" w:rsidP="00B73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C2">
              <w:t>2. System gets an</w:t>
            </w:r>
            <w:r w:rsidR="00EF10B3" w:rsidRPr="00B733C2">
              <w:t xml:space="preserve"> URI </w:t>
            </w:r>
            <w:r w:rsidRPr="00B733C2">
              <w:t xml:space="preserve">of the </w:t>
            </w:r>
            <w:r w:rsidR="00EF10B3" w:rsidRPr="00B733C2">
              <w:t xml:space="preserve">default Queue (start </w:t>
            </w:r>
            <w:r>
              <w:t>point</w:t>
            </w:r>
            <w:r w:rsidR="00EF10B3" w:rsidRPr="00B733C2">
              <w:t>)</w:t>
            </w:r>
            <w:r w:rsidR="005B34D8">
              <w:t>.</w:t>
            </w:r>
          </w:p>
        </w:tc>
      </w:tr>
    </w:tbl>
    <w:p w:rsidR="00EF10B3" w:rsidRPr="00B733C2" w:rsidRDefault="00EF10B3" w:rsidP="00EF10B3"/>
    <w:p w:rsidR="00EF10B3" w:rsidRPr="00511E1A" w:rsidRDefault="00EF10B3" w:rsidP="00EF10B3">
      <w:pPr>
        <w:pStyle w:val="Kop2"/>
      </w:pPr>
      <w:bookmarkStart w:id="21" w:name="_Toc387823926"/>
      <w:r>
        <w:t>Put URI</w:t>
      </w:r>
      <w:bookmarkEnd w:id="21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 xml:space="preserve">Primary Actor: </w:t>
            </w:r>
            <w:r w:rsidRPr="0094376C">
              <w:rPr>
                <w:b w:val="0"/>
              </w:rPr>
              <w:t>Parser</w:t>
            </w:r>
          </w:p>
        </w:tc>
      </w:tr>
      <w:tr w:rsidR="00EF10B3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r>
              <w:rPr>
                <w:b w:val="0"/>
              </w:rPr>
              <w:t>Parser</w:t>
            </w:r>
          </w:p>
        </w:tc>
      </w:tr>
      <w:tr w:rsidR="00EF10B3" w:rsidRPr="00D507B6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B733C2" w:rsidRDefault="00EF10B3" w:rsidP="0094376C">
            <w:r w:rsidRPr="00B733C2">
              <w:t xml:space="preserve">Preconditions: </w:t>
            </w:r>
            <w:r w:rsidR="0094376C">
              <w:rPr>
                <w:b w:val="0"/>
              </w:rPr>
              <w:t>System is in waiting state.</w:t>
            </w:r>
          </w:p>
        </w:tc>
      </w:tr>
      <w:tr w:rsidR="00EF10B3" w:rsidRPr="00D507B6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94376C" w:rsidRDefault="00EF10B3" w:rsidP="0094376C">
            <w:pPr>
              <w:rPr>
                <w:b w:val="0"/>
              </w:rPr>
            </w:pPr>
            <w:r w:rsidRPr="00B733C2">
              <w:t>Post conditions:</w:t>
            </w:r>
            <w:r w:rsidRPr="00B733C2">
              <w:rPr>
                <w:b w:val="0"/>
              </w:rPr>
              <w:t xml:space="preserve"> </w:t>
            </w:r>
            <w:r w:rsidR="0094376C">
              <w:rPr>
                <w:b w:val="0"/>
              </w:rPr>
              <w:t>The URI queue has one more element</w:t>
            </w:r>
            <w:r w:rsidRPr="0094376C">
              <w:rPr>
                <w:b w:val="0"/>
              </w:rPr>
              <w:t>.</w:t>
            </w:r>
          </w:p>
        </w:tc>
      </w:tr>
      <w:tr w:rsidR="00EF10B3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>Main success scenario:</w:t>
            </w:r>
          </w:p>
        </w:tc>
      </w:tr>
      <w:tr w:rsidR="00EF10B3" w:rsidRPr="0094376C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94376C" w:rsidRDefault="00EF10B3" w:rsidP="0094376C">
            <w:pPr>
              <w:pStyle w:val="Lijstalinea"/>
              <w:numPr>
                <w:ilvl w:val="0"/>
                <w:numId w:val="6"/>
              </w:numPr>
              <w:rPr>
                <w:b w:val="0"/>
              </w:rPr>
            </w:pPr>
            <w:r w:rsidRPr="0094376C">
              <w:rPr>
                <w:b w:val="0"/>
              </w:rPr>
              <w:t>Parser</w:t>
            </w:r>
            <w:r w:rsidR="0094376C" w:rsidRPr="0094376C">
              <w:rPr>
                <w:b w:val="0"/>
              </w:rPr>
              <w:t xml:space="preserve"> sends an URI to the system.</w:t>
            </w: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94376C" w:rsidRDefault="0094376C" w:rsidP="0094376C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76C">
              <w:t>System checks if the URI exists in t</w:t>
            </w:r>
            <w:r>
              <w:t>he queue.</w:t>
            </w:r>
          </w:p>
        </w:tc>
      </w:tr>
      <w:tr w:rsidR="00EF10B3" w:rsidRPr="005B34D8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D507B6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94376C" w:rsidRDefault="0094376C" w:rsidP="00EF10B3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[URI is </w:t>
            </w:r>
            <w:r w:rsidR="000D1DFB">
              <w:rPr>
                <w:lang w:val="nl-NL"/>
              </w:rPr>
              <w:t>Unique</w:t>
            </w:r>
            <w:r>
              <w:rPr>
                <w:lang w:val="nl-NL"/>
              </w:rPr>
              <w:t>]</w:t>
            </w:r>
          </w:p>
          <w:p w:rsidR="00EF10B3" w:rsidRPr="005B34D8" w:rsidRDefault="0094376C" w:rsidP="005B34D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4D8">
              <w:t xml:space="preserve">System put </w:t>
            </w:r>
            <w:r w:rsidR="00EF10B3" w:rsidRPr="005B34D8">
              <w:t xml:space="preserve">URI in </w:t>
            </w:r>
            <w:r w:rsidR="005B34D8" w:rsidRPr="005B34D8">
              <w:t xml:space="preserve">the </w:t>
            </w:r>
            <w:r w:rsidR="00EF10B3" w:rsidRPr="005B34D8">
              <w:t>queue</w:t>
            </w:r>
            <w:r w:rsidR="005B34D8">
              <w:t>.</w:t>
            </w:r>
          </w:p>
        </w:tc>
      </w:tr>
      <w:tr w:rsidR="00EF10B3" w:rsidTr="00943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94376C" w:rsidRDefault="00EF10B3" w:rsidP="00C538C8">
            <w:proofErr w:type="spellStart"/>
            <w:r w:rsidRPr="0094376C">
              <w:rPr>
                <w:lang w:val="nl-NL"/>
              </w:rPr>
              <w:t>Extensions</w:t>
            </w:r>
            <w:proofErr w:type="spellEnd"/>
            <w:r w:rsidRPr="0094376C">
              <w:rPr>
                <w:lang w:val="nl-NL"/>
              </w:rPr>
              <w:t xml:space="preserve"> (</w:t>
            </w:r>
            <w:proofErr w:type="spellStart"/>
            <w:r w:rsidRPr="0094376C">
              <w:rPr>
                <w:lang w:val="nl-NL"/>
              </w:rPr>
              <w:t>Alternat</w:t>
            </w:r>
            <w:r w:rsidRPr="0094376C">
              <w:t>ive</w:t>
            </w:r>
            <w:proofErr w:type="spellEnd"/>
            <w:r w:rsidRPr="0094376C">
              <w:t xml:space="preserve"> flow)</w:t>
            </w:r>
          </w:p>
        </w:tc>
      </w:tr>
      <w:tr w:rsidR="00EF10B3" w:rsidRPr="0094376C" w:rsidTr="00943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DA5BEB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94376C" w:rsidRPr="0094376C" w:rsidRDefault="0094376C" w:rsidP="00C5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76C">
              <w:t>[URI already exists in URI queu</w:t>
            </w:r>
            <w:r w:rsidR="000D1DFB">
              <w:t>e</w:t>
            </w:r>
            <w:r w:rsidRPr="0094376C">
              <w:t>]</w:t>
            </w:r>
          </w:p>
          <w:p w:rsidR="00EF10B3" w:rsidRPr="0094376C" w:rsidRDefault="0094376C" w:rsidP="00943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94376C">
              <w:t>a. System does nothing with the URI.</w:t>
            </w:r>
          </w:p>
        </w:tc>
      </w:tr>
    </w:tbl>
    <w:p w:rsidR="00EF10B3" w:rsidRPr="0094376C" w:rsidRDefault="00EF10B3" w:rsidP="00EF10B3"/>
    <w:p w:rsidR="00EF10B3" w:rsidRPr="0094376C" w:rsidRDefault="00EF10B3" w:rsidP="00EF10B3"/>
    <w:p w:rsidR="00EF10B3" w:rsidRPr="0094376C" w:rsidRDefault="00EF10B3" w:rsidP="00EF10B3">
      <w:pPr>
        <w:rPr>
          <w:rFonts w:eastAsiaTheme="majorEastAsia" w:cstheme="majorBidi"/>
          <w:color w:val="8A0912"/>
          <w:sz w:val="48"/>
          <w:szCs w:val="28"/>
        </w:rPr>
      </w:pPr>
      <w:r w:rsidRPr="0094376C">
        <w:br w:type="page"/>
      </w:r>
    </w:p>
    <w:p w:rsidR="00EF10B3" w:rsidRPr="00511E1A" w:rsidRDefault="00EF10B3" w:rsidP="00EF10B3">
      <w:pPr>
        <w:pStyle w:val="Kop2"/>
      </w:pPr>
      <w:bookmarkStart w:id="22" w:name="_Toc387823927"/>
      <w:r>
        <w:lastRenderedPageBreak/>
        <w:t>Get Document</w:t>
      </w:r>
      <w:bookmarkEnd w:id="22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Default="00EF10B3" w:rsidP="00C538C8">
            <w:r>
              <w:t xml:space="preserve">Primary Actor: </w:t>
            </w:r>
            <w:r w:rsidRPr="008C7F61">
              <w:rPr>
                <w:b w:val="0"/>
              </w:rPr>
              <w:t>Parser</w:t>
            </w:r>
          </w:p>
        </w:tc>
      </w:tr>
      <w:tr w:rsidR="00EF10B3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proofErr w:type="spellStart"/>
            <w:r>
              <w:rPr>
                <w:b w:val="0"/>
                <w:lang w:val="nl-NL"/>
              </w:rPr>
              <w:t>Parser</w:t>
            </w:r>
            <w:proofErr w:type="spellEnd"/>
          </w:p>
        </w:tc>
      </w:tr>
      <w:tr w:rsidR="00EF10B3" w:rsidRPr="00D507B6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FA0FA1" w:rsidRDefault="00EF10B3" w:rsidP="00C538C8">
            <w:r w:rsidRPr="00FA0FA1">
              <w:t xml:space="preserve">Preconditions: </w:t>
            </w:r>
            <w:r w:rsidR="00FA0FA1">
              <w:rPr>
                <w:b w:val="0"/>
              </w:rPr>
              <w:t>Syste</w:t>
            </w:r>
            <w:r w:rsidR="00FA0FA1" w:rsidRPr="0084061C">
              <w:rPr>
                <w:b w:val="0"/>
              </w:rPr>
              <w:t xml:space="preserve">m </w:t>
            </w:r>
            <w:r w:rsidR="00FA0FA1">
              <w:rPr>
                <w:b w:val="0"/>
              </w:rPr>
              <w:t>is in waiting state.</w:t>
            </w:r>
          </w:p>
        </w:tc>
      </w:tr>
      <w:tr w:rsidR="00EF10B3" w:rsidRPr="00EF10B3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D507B6" w:rsidRDefault="00EF10B3" w:rsidP="00811991">
            <w:pPr>
              <w:rPr>
                <w:b w:val="0"/>
                <w:lang w:val="nl-NL"/>
              </w:rPr>
            </w:pPr>
            <w:r w:rsidRPr="00811991">
              <w:t xml:space="preserve">Post conditions: </w:t>
            </w:r>
            <w:r w:rsidR="00811991" w:rsidRPr="00811991">
              <w:rPr>
                <w:b w:val="0"/>
              </w:rPr>
              <w:t>The parser has a document from the document queue.</w:t>
            </w:r>
            <w:r w:rsidR="00811991">
              <w:rPr>
                <w:b w:val="0"/>
              </w:rPr>
              <w:t xml:space="preserve"> </w:t>
            </w:r>
            <w:r w:rsidR="00811991" w:rsidRPr="00811991">
              <w:rPr>
                <w:b w:val="0"/>
                <w:lang w:val="nl-NL"/>
              </w:rPr>
              <w:t xml:space="preserve">The document queue has </w:t>
            </w:r>
            <w:proofErr w:type="spellStart"/>
            <w:r w:rsidR="00811991" w:rsidRPr="00811991">
              <w:rPr>
                <w:b w:val="0"/>
                <w:lang w:val="nl-NL"/>
              </w:rPr>
              <w:t>one</w:t>
            </w:r>
            <w:proofErr w:type="spellEnd"/>
            <w:r w:rsidR="00811991" w:rsidRPr="00811991">
              <w:rPr>
                <w:b w:val="0"/>
                <w:lang w:val="nl-NL"/>
              </w:rPr>
              <w:t xml:space="preserve"> </w:t>
            </w:r>
            <w:r w:rsidR="00811991">
              <w:rPr>
                <w:b w:val="0"/>
                <w:lang w:val="nl-NL"/>
              </w:rPr>
              <w:t>e</w:t>
            </w:r>
            <w:r w:rsidR="00811991" w:rsidRPr="00811991">
              <w:rPr>
                <w:b w:val="0"/>
                <w:lang w:val="nl-NL"/>
              </w:rPr>
              <w:t xml:space="preserve">lement </w:t>
            </w:r>
            <w:proofErr w:type="spellStart"/>
            <w:r w:rsidR="00811991" w:rsidRPr="00811991">
              <w:rPr>
                <w:b w:val="0"/>
                <w:lang w:val="nl-NL"/>
              </w:rPr>
              <w:t>less</w:t>
            </w:r>
            <w:proofErr w:type="spellEnd"/>
            <w:r w:rsidR="00811991" w:rsidRPr="00811991">
              <w:rPr>
                <w:b w:val="0"/>
                <w:lang w:val="nl-NL"/>
              </w:rPr>
              <w:t>.</w:t>
            </w:r>
          </w:p>
        </w:tc>
      </w:tr>
      <w:tr w:rsidR="00EF10B3" w:rsidRPr="00811991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EF10B3" w:rsidRPr="00811991" w:rsidRDefault="00EF10B3" w:rsidP="00C538C8">
            <w:pPr>
              <w:rPr>
                <w:lang w:val="nl-NL"/>
              </w:rPr>
            </w:pPr>
            <w:proofErr w:type="spellStart"/>
            <w:r w:rsidRPr="00811991">
              <w:rPr>
                <w:lang w:val="nl-NL"/>
              </w:rPr>
              <w:t>Main</w:t>
            </w:r>
            <w:proofErr w:type="spellEnd"/>
            <w:r w:rsidRPr="00811991">
              <w:rPr>
                <w:lang w:val="nl-NL"/>
              </w:rPr>
              <w:t xml:space="preserve"> </w:t>
            </w:r>
            <w:proofErr w:type="spellStart"/>
            <w:r w:rsidRPr="00811991">
              <w:rPr>
                <w:lang w:val="nl-NL"/>
              </w:rPr>
              <w:t>success</w:t>
            </w:r>
            <w:proofErr w:type="spellEnd"/>
            <w:r w:rsidRPr="00811991">
              <w:rPr>
                <w:lang w:val="nl-NL"/>
              </w:rPr>
              <w:t xml:space="preserve"> scenario:</w:t>
            </w:r>
          </w:p>
        </w:tc>
      </w:tr>
      <w:tr w:rsidR="00EF10B3" w:rsidRPr="00081A3D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944CA5" w:rsidRDefault="00EF10B3" w:rsidP="00081A3D">
            <w:pPr>
              <w:pStyle w:val="Lijstalinea"/>
              <w:numPr>
                <w:ilvl w:val="0"/>
                <w:numId w:val="11"/>
              </w:numPr>
              <w:rPr>
                <w:b w:val="0"/>
              </w:rPr>
            </w:pPr>
            <w:r w:rsidRPr="00944CA5">
              <w:rPr>
                <w:b w:val="0"/>
              </w:rPr>
              <w:t xml:space="preserve">Parser </w:t>
            </w:r>
            <w:r w:rsidR="00735C1D" w:rsidRPr="00944CA5">
              <w:rPr>
                <w:b w:val="0"/>
              </w:rPr>
              <w:t>asks for a document</w:t>
            </w: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081A3D" w:rsidRDefault="00735C1D" w:rsidP="00081A3D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C1D">
              <w:t xml:space="preserve">System gets the first document from the document queue. </w:t>
            </w:r>
          </w:p>
        </w:tc>
      </w:tr>
      <w:tr w:rsidR="00EF10B3" w:rsidRPr="00EF10B3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081A3D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D507B6" w:rsidRDefault="00735C1D" w:rsidP="00081A3D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35C1D">
              <w:t xml:space="preserve">System sends the document to the parser. </w:t>
            </w:r>
          </w:p>
        </w:tc>
      </w:tr>
      <w:tr w:rsidR="00EF10B3" w:rsidRPr="00EF10B3" w:rsidTr="00E35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bottom w:val="single" w:sz="8" w:space="0" w:color="B01513" w:themeColor="accent1"/>
              <w:right w:val="single" w:sz="2" w:space="0" w:color="C00000"/>
            </w:tcBorders>
          </w:tcPr>
          <w:p w:rsidR="00EF10B3" w:rsidRPr="00D507B6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F10B3" w:rsidRPr="00D507B6" w:rsidRDefault="00735C1D" w:rsidP="00081A3D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System </w:t>
            </w:r>
            <w:proofErr w:type="spellStart"/>
            <w:r>
              <w:rPr>
                <w:lang w:val="nl-NL"/>
              </w:rPr>
              <w:t>removes</w:t>
            </w:r>
            <w:proofErr w:type="spellEnd"/>
            <w:r>
              <w:rPr>
                <w:lang w:val="nl-NL"/>
              </w:rPr>
              <w:t xml:space="preserve"> the document </w:t>
            </w:r>
            <w:proofErr w:type="spellStart"/>
            <w:r>
              <w:rPr>
                <w:lang w:val="nl-NL"/>
              </w:rPr>
              <w:t>from</w:t>
            </w:r>
            <w:proofErr w:type="spellEnd"/>
            <w:r>
              <w:rPr>
                <w:lang w:val="nl-NL"/>
              </w:rPr>
              <w:t xml:space="preserve"> the document queue.</w:t>
            </w:r>
          </w:p>
        </w:tc>
      </w:tr>
      <w:tr w:rsidR="00EF10B3" w:rsidTr="00E3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 w:rsidRPr="00E351B1">
              <w:t xml:space="preserve">Extensions </w:t>
            </w:r>
            <w:r w:rsidRPr="00E351B1">
              <w:rPr>
                <w:lang w:val="nl-NL"/>
              </w:rPr>
              <w:t>(</w:t>
            </w:r>
            <w:r w:rsidRPr="00E351B1">
              <w:t>Alternative flow)</w:t>
            </w:r>
          </w:p>
        </w:tc>
      </w:tr>
      <w:tr w:rsidR="00EF10B3" w:rsidRPr="00944CA5" w:rsidTr="00E351B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6400B9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E351B1" w:rsidRDefault="00E351B1" w:rsidP="00C5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[No document in document queue]</w:t>
            </w:r>
          </w:p>
          <w:p w:rsidR="00EF10B3" w:rsidRPr="00944CA5" w:rsidRDefault="00EF10B3" w:rsidP="0008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A3D">
              <w:t xml:space="preserve">2a. </w:t>
            </w:r>
            <w:r w:rsidR="00081A3D" w:rsidRPr="00081A3D">
              <w:t xml:space="preserve">System waits until the document queue has a </w:t>
            </w:r>
            <w:r w:rsidR="00081A3D">
              <w:t>new document</w:t>
            </w:r>
            <w:r w:rsidR="00081A3D" w:rsidRPr="00081A3D">
              <w:t>.</w:t>
            </w:r>
          </w:p>
        </w:tc>
      </w:tr>
    </w:tbl>
    <w:p w:rsidR="00EF10B3" w:rsidRPr="00944CA5" w:rsidRDefault="00EF10B3" w:rsidP="00EF10B3"/>
    <w:p w:rsidR="00EF10B3" w:rsidRPr="00511E1A" w:rsidRDefault="00EF10B3" w:rsidP="00EF10B3">
      <w:pPr>
        <w:pStyle w:val="Kop2"/>
      </w:pPr>
      <w:bookmarkStart w:id="23" w:name="_Toc387823928"/>
      <w:r>
        <w:t>Put Document</w:t>
      </w:r>
      <w:bookmarkEnd w:id="23"/>
    </w:p>
    <w:tbl>
      <w:tblPr>
        <w:tblStyle w:val="Lichtelijst-accent1"/>
        <w:tblW w:w="9500" w:type="dxa"/>
        <w:tblLook w:val="0480" w:firstRow="0" w:lastRow="0" w:firstColumn="1" w:lastColumn="0" w:noHBand="0" w:noVBand="1"/>
      </w:tblPr>
      <w:tblGrid>
        <w:gridCol w:w="4750"/>
        <w:gridCol w:w="4750"/>
      </w:tblGrid>
      <w:tr w:rsidR="00EF10B3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>
              <w:t xml:space="preserve">Primary Actor: </w:t>
            </w:r>
            <w:r w:rsidRPr="00D66649">
              <w:rPr>
                <w:b w:val="0"/>
              </w:rPr>
              <w:t>Crawler</w:t>
            </w:r>
          </w:p>
        </w:tc>
      </w:tr>
      <w:tr w:rsidR="00EF10B3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8171F8" w:rsidRDefault="00EF10B3" w:rsidP="00C538C8">
            <w:pPr>
              <w:rPr>
                <w:b w:val="0"/>
              </w:rPr>
            </w:pPr>
            <w:r>
              <w:t xml:space="preserve">Stakeholders:  </w:t>
            </w:r>
            <w:r>
              <w:rPr>
                <w:b w:val="0"/>
              </w:rPr>
              <w:t>Crawler</w:t>
            </w:r>
          </w:p>
        </w:tc>
      </w:tr>
      <w:tr w:rsidR="00EF10B3" w:rsidRPr="00D507B6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296069" w:rsidRDefault="00296069" w:rsidP="00C538C8">
            <w:r w:rsidRPr="00FA0FA1">
              <w:t xml:space="preserve">Preconditions: </w:t>
            </w:r>
            <w:r>
              <w:rPr>
                <w:b w:val="0"/>
              </w:rPr>
              <w:t>Syste</w:t>
            </w:r>
            <w:r w:rsidRPr="0084061C">
              <w:rPr>
                <w:b w:val="0"/>
              </w:rPr>
              <w:t xml:space="preserve">m </w:t>
            </w:r>
            <w:r>
              <w:rPr>
                <w:b w:val="0"/>
              </w:rPr>
              <w:t>is in waiting state.</w:t>
            </w:r>
          </w:p>
        </w:tc>
      </w:tr>
      <w:tr w:rsidR="00EF10B3" w:rsidRPr="00D66649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Pr="00D66649" w:rsidRDefault="00EF10B3" w:rsidP="00D66649">
            <w:pPr>
              <w:rPr>
                <w:b w:val="0"/>
              </w:rPr>
            </w:pPr>
            <w:r w:rsidRPr="00D66649">
              <w:t>Post conditions:</w:t>
            </w:r>
            <w:r w:rsidRPr="00D66649">
              <w:rPr>
                <w:b w:val="0"/>
              </w:rPr>
              <w:t xml:space="preserve"> </w:t>
            </w:r>
            <w:r w:rsidR="00D66649" w:rsidRPr="00D66649">
              <w:rPr>
                <w:b w:val="0"/>
              </w:rPr>
              <w:t>The document queue has one more element.</w:t>
            </w:r>
          </w:p>
        </w:tc>
      </w:tr>
      <w:tr w:rsidR="00EF10B3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>
              <w:t>Main success scenario:</w:t>
            </w:r>
          </w:p>
        </w:tc>
      </w:tr>
      <w:tr w:rsidR="00EF10B3" w:rsidRPr="00EF10B3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  <w:shd w:val="clear" w:color="auto" w:fill="auto"/>
          </w:tcPr>
          <w:p w:rsidR="00EF10B3" w:rsidRPr="00FA347C" w:rsidRDefault="00EF10B3" w:rsidP="00FA347C">
            <w:pPr>
              <w:pStyle w:val="Lijstalinea"/>
              <w:numPr>
                <w:ilvl w:val="0"/>
                <w:numId w:val="7"/>
              </w:numPr>
              <w:rPr>
                <w:b w:val="0"/>
              </w:rPr>
            </w:pPr>
            <w:r w:rsidRPr="00FA347C">
              <w:rPr>
                <w:b w:val="0"/>
              </w:rPr>
              <w:t xml:space="preserve">Crawler </w:t>
            </w:r>
            <w:r w:rsidR="00FA347C" w:rsidRPr="00FA347C">
              <w:rPr>
                <w:b w:val="0"/>
              </w:rPr>
              <w:t xml:space="preserve">send a document to the </w:t>
            </w:r>
            <w:r w:rsidRPr="00FA347C">
              <w:rPr>
                <w:b w:val="0"/>
              </w:rPr>
              <w:t>syste</w:t>
            </w:r>
            <w:r w:rsidR="00FA347C">
              <w:rPr>
                <w:b w:val="0"/>
              </w:rPr>
              <w:t>m.</w:t>
            </w:r>
          </w:p>
        </w:tc>
        <w:tc>
          <w:tcPr>
            <w:tcW w:w="4750" w:type="dxa"/>
            <w:tcBorders>
              <w:left w:val="single" w:sz="2" w:space="0" w:color="C00000"/>
            </w:tcBorders>
            <w:shd w:val="clear" w:color="auto" w:fill="auto"/>
          </w:tcPr>
          <w:p w:rsidR="00EF10B3" w:rsidRPr="00DA5BEB" w:rsidRDefault="00FA347C" w:rsidP="00FA347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System checks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the document </w:t>
            </w:r>
            <w:proofErr w:type="spellStart"/>
            <w:r>
              <w:rPr>
                <w:lang w:val="nl-NL"/>
              </w:rPr>
              <w:t>exists</w:t>
            </w:r>
            <w:proofErr w:type="spellEnd"/>
            <w:r>
              <w:rPr>
                <w:lang w:val="nl-NL"/>
              </w:rPr>
              <w:t xml:space="preserve"> in the document queue.</w:t>
            </w:r>
          </w:p>
        </w:tc>
      </w:tr>
      <w:tr w:rsidR="00EF10B3" w:rsidRPr="00FA347C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  <w:shd w:val="clear" w:color="auto" w:fill="auto"/>
          </w:tcPr>
          <w:p w:rsidR="00EF10B3" w:rsidRPr="00D507B6" w:rsidRDefault="00EF10B3" w:rsidP="00C538C8">
            <w:pPr>
              <w:rPr>
                <w:b w:val="0"/>
                <w:lang w:val="nl-NL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  <w:shd w:val="clear" w:color="auto" w:fill="auto"/>
          </w:tcPr>
          <w:p w:rsidR="00FA347C" w:rsidRDefault="00FA347C" w:rsidP="00EF10B3">
            <w:pPr>
              <w:pStyle w:val="Lijstaline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A347C">
              <w:rPr>
                <w:lang w:val="nl-NL"/>
              </w:rPr>
              <w:t xml:space="preserve">[document is </w:t>
            </w:r>
            <w:proofErr w:type="spellStart"/>
            <w:r w:rsidRPr="00FA347C">
              <w:rPr>
                <w:lang w:val="nl-NL"/>
              </w:rPr>
              <w:t>unique</w:t>
            </w:r>
            <w:proofErr w:type="spellEnd"/>
            <w:r w:rsidRPr="00FA347C">
              <w:rPr>
                <w:lang w:val="nl-NL"/>
              </w:rPr>
              <w:t>]</w:t>
            </w:r>
          </w:p>
          <w:p w:rsidR="00EF10B3" w:rsidRPr="00FA347C" w:rsidRDefault="0012704C" w:rsidP="00FA347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A347C">
              <w:rPr>
                <w:lang w:val="nl-NL"/>
              </w:rPr>
              <w:t xml:space="preserve"> </w:t>
            </w:r>
            <w:r w:rsidR="00EF10B3" w:rsidRPr="00FA347C">
              <w:rPr>
                <w:lang w:val="nl-NL"/>
              </w:rPr>
              <w:t>Systeem plaatst Document in de queue</w:t>
            </w:r>
            <w:r w:rsidR="00FA347C">
              <w:rPr>
                <w:lang w:val="nl-NL"/>
              </w:rPr>
              <w:t>.</w:t>
            </w:r>
          </w:p>
        </w:tc>
      </w:tr>
      <w:tr w:rsidR="00EF10B3" w:rsidTr="00EF1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  <w:shd w:val="clear" w:color="auto" w:fill="auto"/>
          </w:tcPr>
          <w:p w:rsidR="00EF10B3" w:rsidRDefault="00EF10B3" w:rsidP="00C538C8">
            <w:r w:rsidRPr="00D95552">
              <w:t>Extensions: ( or Alternative flow)</w:t>
            </w:r>
          </w:p>
        </w:tc>
      </w:tr>
      <w:tr w:rsidR="00EF10B3" w:rsidRPr="007D060B" w:rsidTr="00EF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right w:val="single" w:sz="2" w:space="0" w:color="C00000"/>
            </w:tcBorders>
          </w:tcPr>
          <w:p w:rsidR="00EF10B3" w:rsidRPr="00FA347C" w:rsidRDefault="00EF10B3" w:rsidP="00C538C8">
            <w:pPr>
              <w:rPr>
                <w:b w:val="0"/>
              </w:rPr>
            </w:pPr>
          </w:p>
        </w:tc>
        <w:tc>
          <w:tcPr>
            <w:tcW w:w="4750" w:type="dxa"/>
            <w:tcBorders>
              <w:left w:val="single" w:sz="2" w:space="0" w:color="C00000"/>
            </w:tcBorders>
          </w:tcPr>
          <w:p w:rsidR="007D060B" w:rsidRPr="007D060B" w:rsidRDefault="007D060B" w:rsidP="00C5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60B">
              <w:t>[document already exists in document queue]</w:t>
            </w:r>
          </w:p>
          <w:p w:rsidR="00EF10B3" w:rsidRPr="007D060B" w:rsidRDefault="00EF10B3" w:rsidP="00422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60B">
              <w:t xml:space="preserve">3a. System </w:t>
            </w:r>
            <w:r w:rsidR="00422DB5">
              <w:t xml:space="preserve">does nothing with the </w:t>
            </w:r>
            <w:r w:rsidR="007D060B" w:rsidRPr="007D060B">
              <w:t>d</w:t>
            </w:r>
            <w:r w:rsidRPr="007D060B">
              <w:t>ocument</w:t>
            </w:r>
            <w:r w:rsidR="007D060B">
              <w:t>.</w:t>
            </w:r>
          </w:p>
        </w:tc>
      </w:tr>
    </w:tbl>
    <w:p w:rsidR="00EF10B3" w:rsidRPr="007D060B" w:rsidRDefault="00EF10B3" w:rsidP="00EF10B3"/>
    <w:p w:rsidR="00460409" w:rsidRDefault="00460409" w:rsidP="00460409">
      <w:pPr>
        <w:pStyle w:val="Kop2"/>
      </w:pPr>
      <w:bookmarkStart w:id="24" w:name="_Toc387823929"/>
      <w:r>
        <w:lastRenderedPageBreak/>
        <w:t>State diagram</w:t>
      </w:r>
      <w:bookmarkEnd w:id="24"/>
    </w:p>
    <w:p w:rsidR="00460409" w:rsidRPr="00460409" w:rsidRDefault="00EC5028" w:rsidP="00460409">
      <w:r>
        <w:rPr>
          <w:noProof/>
          <w:lang w:val="nl-NL" w:eastAsia="nl-NL"/>
        </w:rPr>
        <w:drawing>
          <wp:inline distT="0" distB="0" distL="0" distR="0">
            <wp:extent cx="7683643" cy="4226004"/>
            <wp:effectExtent l="0" t="4763" r="7938" b="7937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DiagramMas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9812" cy="42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409" w:rsidRPr="00460409" w:rsidSect="006C3CEF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304" w:rsidRDefault="00A97304" w:rsidP="005D158A">
      <w:pPr>
        <w:spacing w:after="0" w:line="240" w:lineRule="auto"/>
      </w:pPr>
      <w:r>
        <w:separator/>
      </w:r>
    </w:p>
  </w:endnote>
  <w:endnote w:type="continuationSeparator" w:id="0">
    <w:p w:rsidR="00A97304" w:rsidRDefault="00A97304" w:rsidP="005D1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Cs w:val="21"/>
      </w:rPr>
      <w:id w:val="-26516406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B01513" w:themeColor="accent1"/>
        <w:sz w:val="40"/>
        <w:szCs w:val="40"/>
      </w:rPr>
    </w:sdtEndPr>
    <w:sdtContent>
      <w:p w:rsidR="00D95552" w:rsidRDefault="00D95552">
        <w:pPr>
          <w:pStyle w:val="Voettekst"/>
          <w:jc w:val="center"/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</w:pPr>
        <w:r>
          <w:rPr>
            <w:rFonts w:asciiTheme="minorHAnsi" w:hAnsiTheme="minorHAnsi"/>
            <w:szCs w:val="21"/>
          </w:rPr>
          <w:fldChar w:fldCharType="begin"/>
        </w:r>
        <w:r>
          <w:instrText>PAGE   \* MERGEFORMAT</w:instrText>
        </w:r>
        <w:r>
          <w:rPr>
            <w:rFonts w:asciiTheme="minorHAnsi" w:hAnsiTheme="minorHAnsi"/>
            <w:szCs w:val="21"/>
          </w:rPr>
          <w:fldChar w:fldCharType="separate"/>
        </w:r>
        <w:r w:rsidR="007B6F57" w:rsidRPr="007B6F57">
          <w:rPr>
            <w:rFonts w:asciiTheme="majorHAnsi" w:eastAsiaTheme="majorEastAsia" w:hAnsiTheme="majorHAnsi" w:cstheme="majorBidi"/>
            <w:noProof/>
            <w:color w:val="B01513" w:themeColor="accent1"/>
            <w:sz w:val="40"/>
            <w:szCs w:val="40"/>
            <w:lang w:val="nl-NL"/>
          </w:rPr>
          <w:t>2</w:t>
        </w:r>
        <w:r>
          <w:rPr>
            <w:rFonts w:asciiTheme="majorHAnsi" w:eastAsiaTheme="majorEastAsia" w:hAnsiTheme="majorHAnsi" w:cstheme="majorBidi"/>
            <w:color w:val="B01513" w:themeColor="accent1"/>
            <w:sz w:val="40"/>
            <w:szCs w:val="40"/>
          </w:rPr>
          <w:fldChar w:fldCharType="end"/>
        </w:r>
      </w:p>
    </w:sdtContent>
  </w:sdt>
  <w:p w:rsidR="005D158A" w:rsidRDefault="00D95552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4CDDFC" wp14:editId="25ECE0FE">
              <wp:simplePos x="0" y="0"/>
              <wp:positionH relativeFrom="column">
                <wp:posOffset>-971550</wp:posOffset>
              </wp:positionH>
              <wp:positionV relativeFrom="paragraph">
                <wp:posOffset>266065</wp:posOffset>
              </wp:positionV>
              <wp:extent cx="7867650" cy="428625"/>
              <wp:effectExtent l="0" t="0" r="19050" b="2857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95552" w:rsidRDefault="00D95552" w:rsidP="00D9555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5" o:spid="_x0000_s1026" style="position:absolute;margin-left:-76.5pt;margin-top:20.95pt;width:619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" fillcolor="#b01513 [3204]" strokecolor="#b78a0e" strokeweight="1.5pt">
              <v:stroke endcap="round"/>
              <v:textbox>
                <w:txbxContent>
                  <w:p w:rsidR="00D95552" w:rsidRDefault="00D95552" w:rsidP="00D9555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304" w:rsidRDefault="00A97304" w:rsidP="005D158A">
      <w:pPr>
        <w:spacing w:after="0" w:line="240" w:lineRule="auto"/>
      </w:pPr>
      <w:r>
        <w:separator/>
      </w:r>
    </w:p>
  </w:footnote>
  <w:footnote w:type="continuationSeparator" w:id="0">
    <w:p w:rsidR="00A97304" w:rsidRDefault="00A97304" w:rsidP="005D1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8A" w:rsidRDefault="005D158A">
    <w:pPr>
      <w:pStyle w:val="Kop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C30392" wp14:editId="386CBAF3">
              <wp:simplePos x="0" y="0"/>
              <wp:positionH relativeFrom="column">
                <wp:posOffset>-952500</wp:posOffset>
              </wp:positionH>
              <wp:positionV relativeFrom="paragraph">
                <wp:posOffset>-523875</wp:posOffset>
              </wp:positionV>
              <wp:extent cx="7867650" cy="428625"/>
              <wp:effectExtent l="0" t="0" r="19050" b="28575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7650" cy="428625"/>
                      </a:xfrm>
                      <a:prstGeom prst="rect">
                        <a:avLst/>
                      </a:prstGeom>
                      <a:ln>
                        <a:solidFill>
                          <a:srgbClr val="B78A0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" o:spid="_x0000_s1026" style="position:absolute;margin-left:-75pt;margin-top:-41.25pt;width:61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" fillcolor="#b01513 [3204]" strokecolor="#b78a0e" strokeweight="1.5pt">
              <v:stroke endcap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4CD8"/>
    <w:multiLevelType w:val="hybridMultilevel"/>
    <w:tmpl w:val="8C3E9102"/>
    <w:lvl w:ilvl="0" w:tplc="A1F499C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72079"/>
    <w:multiLevelType w:val="hybridMultilevel"/>
    <w:tmpl w:val="87AC79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B6517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D7DA0"/>
    <w:multiLevelType w:val="hybridMultilevel"/>
    <w:tmpl w:val="E91C95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9576E"/>
    <w:multiLevelType w:val="hybridMultilevel"/>
    <w:tmpl w:val="55EE28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509A3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26C94"/>
    <w:multiLevelType w:val="hybridMultilevel"/>
    <w:tmpl w:val="54686F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3728E"/>
    <w:multiLevelType w:val="hybridMultilevel"/>
    <w:tmpl w:val="6A026F2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457C61"/>
    <w:multiLevelType w:val="hybridMultilevel"/>
    <w:tmpl w:val="2452C7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8A"/>
    <w:rsid w:val="00081A3D"/>
    <w:rsid w:val="000A19F0"/>
    <w:rsid w:val="000A69A9"/>
    <w:rsid w:val="000D1DFB"/>
    <w:rsid w:val="000D3EB4"/>
    <w:rsid w:val="000E3D54"/>
    <w:rsid w:val="000E500A"/>
    <w:rsid w:val="0012704C"/>
    <w:rsid w:val="00132919"/>
    <w:rsid w:val="001C0D8B"/>
    <w:rsid w:val="00237FC7"/>
    <w:rsid w:val="00247876"/>
    <w:rsid w:val="00296069"/>
    <w:rsid w:val="002B205E"/>
    <w:rsid w:val="002D176F"/>
    <w:rsid w:val="0032656F"/>
    <w:rsid w:val="00375054"/>
    <w:rsid w:val="003909BE"/>
    <w:rsid w:val="00422DB5"/>
    <w:rsid w:val="004242F5"/>
    <w:rsid w:val="00443F89"/>
    <w:rsid w:val="00460409"/>
    <w:rsid w:val="004779AC"/>
    <w:rsid w:val="004E65C3"/>
    <w:rsid w:val="00512328"/>
    <w:rsid w:val="00560FE7"/>
    <w:rsid w:val="0056261C"/>
    <w:rsid w:val="005871C6"/>
    <w:rsid w:val="005B34D8"/>
    <w:rsid w:val="005D158A"/>
    <w:rsid w:val="005E48C7"/>
    <w:rsid w:val="005E59E5"/>
    <w:rsid w:val="005E6B49"/>
    <w:rsid w:val="0062231D"/>
    <w:rsid w:val="00635C2A"/>
    <w:rsid w:val="00671C95"/>
    <w:rsid w:val="006A62F9"/>
    <w:rsid w:val="006C3CEF"/>
    <w:rsid w:val="006F3FC1"/>
    <w:rsid w:val="007159BB"/>
    <w:rsid w:val="00735C1D"/>
    <w:rsid w:val="00763BC4"/>
    <w:rsid w:val="007B1D83"/>
    <w:rsid w:val="007B6F57"/>
    <w:rsid w:val="007D060B"/>
    <w:rsid w:val="007F3872"/>
    <w:rsid w:val="007F4E93"/>
    <w:rsid w:val="00811991"/>
    <w:rsid w:val="0082338D"/>
    <w:rsid w:val="00855E44"/>
    <w:rsid w:val="008C7F61"/>
    <w:rsid w:val="0094376C"/>
    <w:rsid w:val="00944CA5"/>
    <w:rsid w:val="009E331F"/>
    <w:rsid w:val="00A03688"/>
    <w:rsid w:val="00A75F1C"/>
    <w:rsid w:val="00A75F9F"/>
    <w:rsid w:val="00A97304"/>
    <w:rsid w:val="00AB2689"/>
    <w:rsid w:val="00AC39F1"/>
    <w:rsid w:val="00AD5E33"/>
    <w:rsid w:val="00AD7AD6"/>
    <w:rsid w:val="00B733C2"/>
    <w:rsid w:val="00BB7836"/>
    <w:rsid w:val="00C11874"/>
    <w:rsid w:val="00C46969"/>
    <w:rsid w:val="00C721F2"/>
    <w:rsid w:val="00D052AF"/>
    <w:rsid w:val="00D66649"/>
    <w:rsid w:val="00D7440C"/>
    <w:rsid w:val="00D95552"/>
    <w:rsid w:val="00DF3768"/>
    <w:rsid w:val="00E27F1F"/>
    <w:rsid w:val="00E351B1"/>
    <w:rsid w:val="00E843B9"/>
    <w:rsid w:val="00EC5028"/>
    <w:rsid w:val="00ED5011"/>
    <w:rsid w:val="00EF10B3"/>
    <w:rsid w:val="00F769A7"/>
    <w:rsid w:val="00FA0FA1"/>
    <w:rsid w:val="00FA347C"/>
    <w:rsid w:val="00FD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159BB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7159BB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8A0912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59B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8A0912"/>
      <w:sz w:val="36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159BB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8A0912"/>
      <w:sz w:val="28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159BB"/>
    <w:pPr>
      <w:keepNext/>
      <w:keepLines/>
      <w:spacing w:before="160" w:after="0"/>
      <w:outlineLvl w:val="3"/>
    </w:pPr>
    <w:rPr>
      <w:rFonts w:eastAsiaTheme="majorEastAsia" w:cstheme="majorBidi"/>
      <w:bCs/>
      <w:color w:val="8A0912"/>
      <w:sz w:val="24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adruk">
    <w:name w:val="Emphasis"/>
    <w:basedOn w:val="Standaardalinea-lettertype"/>
    <w:uiPriority w:val="20"/>
    <w:qFormat/>
    <w:rPr>
      <w:i/>
      <w:iCs/>
      <w:color w:val="000000" w:themeColor="text1"/>
    </w:rPr>
  </w:style>
  <w:style w:type="character" w:customStyle="1" w:styleId="Kop1Char">
    <w:name w:val="Kop 1 Char"/>
    <w:basedOn w:val="Standaardalinea-lettertype"/>
    <w:link w:val="Kop1"/>
    <w:uiPriority w:val="9"/>
    <w:rsid w:val="007159BB"/>
    <w:rPr>
      <w:rFonts w:ascii="Calibri" w:eastAsiaTheme="majorEastAsia" w:hAnsi="Calibri" w:cstheme="majorBidi"/>
      <w:color w:val="8A0912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159BB"/>
    <w:rPr>
      <w:rFonts w:ascii="Calibri" w:eastAsiaTheme="majorEastAsia" w:hAnsi="Calibri" w:cstheme="majorBidi"/>
      <w:color w:val="8A0912"/>
      <w:sz w:val="36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7159BB"/>
    <w:rPr>
      <w:rFonts w:ascii="Calibri" w:eastAsiaTheme="majorEastAsia" w:hAnsi="Calibri" w:cstheme="majorBidi"/>
      <w:color w:val="8A0912"/>
      <w:sz w:val="28"/>
      <w:szCs w:val="2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159BB"/>
    <w:rPr>
      <w:rFonts w:ascii="Calibri" w:eastAsiaTheme="majorEastAsia" w:hAnsi="Calibri" w:cstheme="majorBidi"/>
      <w:bCs/>
      <w:color w:val="8A0912"/>
      <w:sz w:val="24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auto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B01513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ardalinea-lettertype"/>
    <w:uiPriority w:val="99"/>
    <w:unhideWhenUsed/>
    <w:rPr>
      <w:color w:val="4FB8C1" w:themeColor="text2" w:themeTint="99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9DFFCB" w:themeColor="followedHyperlink"/>
      <w:u w:val="single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7836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BB7836"/>
    <w:rPr>
      <w:rFonts w:ascii="Calibri" w:eastAsiaTheme="majorEastAsia" w:hAnsi="Calibri" w:cstheme="majorBidi"/>
      <w:color w:val="B01513" w:themeColor="accent1"/>
      <w:kern w:val="28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158A"/>
    <w:rPr>
      <w:rFonts w:ascii="Calibri" w:hAnsi="Calibri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5D1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158A"/>
    <w:rPr>
      <w:rFonts w:ascii="Calibri" w:hAnsi="Calibri"/>
      <w:sz w:val="22"/>
    </w:rPr>
  </w:style>
  <w:style w:type="table" w:styleId="Lichtelijst-accent1">
    <w:name w:val="Light List Accent 1"/>
    <w:basedOn w:val="Standaardtabel"/>
    <w:uiPriority w:val="61"/>
    <w:rsid w:val="00D95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D9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5552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5552"/>
    <w:pPr>
      <w:spacing w:before="480" w:after="0" w:line="276" w:lineRule="auto"/>
      <w:outlineLvl w:val="9"/>
    </w:pPr>
    <w:rPr>
      <w:rFonts w:asciiTheme="majorHAnsi" w:hAnsiTheme="majorHAnsi"/>
      <w:b/>
      <w:bCs/>
      <w:color w:val="830F0E" w:themeColor="accent1" w:themeShade="BF"/>
      <w:sz w:val="28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D95552"/>
    <w:pPr>
      <w:spacing w:after="100" w:line="276" w:lineRule="auto"/>
      <w:ind w:left="220"/>
    </w:pPr>
    <w:rPr>
      <w:rFonts w:asciiTheme="minorHAnsi" w:hAnsiTheme="minorHAnsi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D95552"/>
    <w:pPr>
      <w:spacing w:after="100" w:line="276" w:lineRule="auto"/>
    </w:pPr>
    <w:rPr>
      <w:rFonts w:asciiTheme="minorHAnsi" w:hAnsiTheme="minorHAnsi"/>
      <w:szCs w:val="22"/>
      <w:lang w:val="nl-NL"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D95552"/>
    <w:pPr>
      <w:spacing w:after="100" w:line="276" w:lineRule="auto"/>
      <w:ind w:left="440"/>
    </w:pPr>
    <w:rPr>
      <w:rFonts w:asciiTheme="minorHAnsi" w:hAnsiTheme="minorHAnsi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thywin.co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hywin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Care%20Leenservice\AppData\Roaming\Microsoft\Templates\MPNAProject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C2A01-B0FB-4444-BEA1-DD62DF27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MPNAProject</Template>
  <TotalTime>167</TotalTime>
  <Pages>1</Pages>
  <Words>914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Janssen</dc:creator>
  <cp:lastModifiedBy>Bobby Bouwmann</cp:lastModifiedBy>
  <cp:revision>120</cp:revision>
  <cp:lastPrinted>2014-05-14T07:43:00Z</cp:lastPrinted>
  <dcterms:created xsi:type="dcterms:W3CDTF">2014-04-11T18:38:00Z</dcterms:created>
  <dcterms:modified xsi:type="dcterms:W3CDTF">2014-05-14T07:44:00Z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